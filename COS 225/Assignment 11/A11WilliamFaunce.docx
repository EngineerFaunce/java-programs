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FBB9" w14:textId="77777777" w:rsidR="00F9444C" w:rsidRDefault="004F22FA">
      <w:pPr>
        <w:pStyle w:val="NoSpacing"/>
      </w:pPr>
      <w:r>
        <w:t>William Faunce</w:t>
      </w:r>
    </w:p>
    <w:p w14:paraId="1EBFBE01" w14:textId="77777777" w:rsidR="00E614DD" w:rsidRDefault="005A5D14">
      <w:pPr>
        <w:pStyle w:val="NoSpacing"/>
      </w:pPr>
      <w:r>
        <w:t>Carol Roberts</w:t>
      </w:r>
    </w:p>
    <w:p w14:paraId="3CE8DF04" w14:textId="4ED365F4" w:rsidR="00E614DD" w:rsidRDefault="005A5D14">
      <w:pPr>
        <w:pStyle w:val="NoSpacing"/>
      </w:pPr>
      <w:r>
        <w:t xml:space="preserve">COS </w:t>
      </w:r>
      <w:r w:rsidR="00420B06">
        <w:t>2</w:t>
      </w:r>
      <w:r>
        <w:t>25</w:t>
      </w:r>
    </w:p>
    <w:p w14:paraId="4CC06E33" w14:textId="43194365" w:rsidR="00E614DD" w:rsidRDefault="008D1DB3">
      <w:pPr>
        <w:pStyle w:val="NoSpacing"/>
      </w:pPr>
      <w:r>
        <w:t>04</w:t>
      </w:r>
      <w:r w:rsidR="00BD0DA9">
        <w:t xml:space="preserve"> </w:t>
      </w:r>
      <w:r>
        <w:t>May</w:t>
      </w:r>
      <w:r w:rsidR="004F22FA">
        <w:t xml:space="preserve"> 201</w:t>
      </w:r>
      <w:r w:rsidR="00420B06">
        <w:t>8</w:t>
      </w:r>
    </w:p>
    <w:p w14:paraId="0D507AE3" w14:textId="7B387B8A" w:rsidR="00E614DD" w:rsidRDefault="005A5D14">
      <w:pPr>
        <w:pStyle w:val="Title"/>
      </w:pPr>
      <w:r>
        <w:t>A</w:t>
      </w:r>
      <w:r w:rsidR="008D1DB3">
        <w:t>11</w:t>
      </w:r>
      <w:r>
        <w:t>WilliamFaunce</w:t>
      </w:r>
    </w:p>
    <w:p w14:paraId="63872091" w14:textId="77777777" w:rsidR="005A5D14" w:rsidRDefault="005A5D14" w:rsidP="005A5D14">
      <w:pPr>
        <w:ind w:firstLine="0"/>
      </w:pPr>
      <w:r>
        <w:t>Part I</w:t>
      </w:r>
    </w:p>
    <w:p w14:paraId="1CC029B3" w14:textId="7B66D546" w:rsidR="00FF3BC8" w:rsidRDefault="00DD203B" w:rsidP="00DD203B">
      <w:pPr>
        <w:pStyle w:val="ListParagraph"/>
        <w:numPr>
          <w:ilvl w:val="0"/>
          <w:numId w:val="25"/>
        </w:numPr>
      </w:pPr>
      <w:r>
        <w:t>b</w:t>
      </w:r>
    </w:p>
    <w:p w14:paraId="087AA22E" w14:textId="3310D903" w:rsidR="00DD203B" w:rsidRDefault="00DD203B" w:rsidP="00CF10A9">
      <w:pPr>
        <w:pStyle w:val="ListParagraph"/>
        <w:numPr>
          <w:ilvl w:val="0"/>
          <w:numId w:val="25"/>
        </w:numPr>
      </w:pPr>
      <w:r>
        <w:t>a</w:t>
      </w:r>
    </w:p>
    <w:p w14:paraId="216B726F" w14:textId="11724063" w:rsidR="00DD203B" w:rsidRDefault="00E52EC2" w:rsidP="00CF10A9">
      <w:pPr>
        <w:pStyle w:val="ListParagraph"/>
        <w:numPr>
          <w:ilvl w:val="0"/>
          <w:numId w:val="25"/>
        </w:numPr>
      </w:pPr>
      <w:r>
        <w:t>a</w:t>
      </w:r>
    </w:p>
    <w:p w14:paraId="3C657E18" w14:textId="2FD20778" w:rsidR="00DD203B" w:rsidRDefault="00DD203B" w:rsidP="00CF10A9">
      <w:pPr>
        <w:pStyle w:val="ListParagraph"/>
        <w:numPr>
          <w:ilvl w:val="0"/>
          <w:numId w:val="25"/>
        </w:numPr>
      </w:pPr>
      <w:r>
        <w:t>b</w:t>
      </w:r>
    </w:p>
    <w:p w14:paraId="7810DA16" w14:textId="5ECEB2EA" w:rsidR="00CF10A9" w:rsidRDefault="00DD203B" w:rsidP="00CF10A9">
      <w:pPr>
        <w:pStyle w:val="ListParagraph"/>
        <w:numPr>
          <w:ilvl w:val="0"/>
          <w:numId w:val="25"/>
        </w:numPr>
        <w:rPr>
          <w:rFonts w:cstheme="minorHAnsi"/>
        </w:rPr>
      </w:pPr>
      <w:r w:rsidRPr="00CF10A9">
        <w:rPr>
          <w:rFonts w:cstheme="minorHAnsi"/>
        </w:rPr>
        <w:t>a</w:t>
      </w:r>
    </w:p>
    <w:p w14:paraId="151858D1" w14:textId="77777777" w:rsidR="008934B9" w:rsidRDefault="00CF10A9" w:rsidP="00CF10A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Times New Roman" w:cstheme="minorHAnsi"/>
          <w:lang w:eastAsia="en-US"/>
        </w:rPr>
      </w:pPr>
      <w:r w:rsidRPr="00CF10A9">
        <w:rPr>
          <w:rFonts w:eastAsia="Times New Roman" w:cstheme="minorHAnsi"/>
          <w:lang w:eastAsia="en-US"/>
        </w:rPr>
        <w:t>s[</w:t>
      </w:r>
      <w:proofErr w:type="gramStart"/>
      <w:r w:rsidRPr="00CF10A9">
        <w:rPr>
          <w:rFonts w:eastAsia="Times New Roman" w:cstheme="minorHAnsi"/>
          <w:lang w:eastAsia="en-US"/>
        </w:rPr>
        <w:t>0]*</w:t>
      </w:r>
      <w:proofErr w:type="gramEnd"/>
      <w:r w:rsidRPr="00CF10A9">
        <w:rPr>
          <w:rFonts w:eastAsia="Times New Roman" w:cstheme="minorHAnsi"/>
          <w:lang w:eastAsia="en-US"/>
        </w:rPr>
        <w:t>31^(n-1) + s[1]*31^(n-2) + ... + s[n-1]</w:t>
      </w:r>
    </w:p>
    <w:p w14:paraId="05946867" w14:textId="7D47C3B7" w:rsidR="00CF10A9" w:rsidRPr="008934B9" w:rsidRDefault="00CF10A9" w:rsidP="008934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rPr>
          <w:rFonts w:eastAsia="Times New Roman" w:cstheme="minorHAnsi"/>
          <w:lang w:eastAsia="en-US"/>
        </w:rPr>
      </w:pPr>
      <w:r w:rsidRPr="008934B9">
        <w:rPr>
          <w:rFonts w:eastAsia="Times New Roman" w:cstheme="minorHAnsi"/>
          <w:lang w:eastAsia="en-US"/>
        </w:rPr>
        <w:t>(</w:t>
      </w:r>
      <w:r w:rsidR="008934B9">
        <w:rPr>
          <w:rFonts w:eastAsia="Times New Roman" w:cstheme="minorHAnsi"/>
          <w:lang w:eastAsia="en-US"/>
        </w:rPr>
        <w:t>from:</w:t>
      </w:r>
      <w:r w:rsidRPr="008934B9">
        <w:rPr>
          <w:rFonts w:eastAsia="Times New Roman" w:cstheme="minorHAnsi"/>
          <w:lang w:eastAsia="en-US"/>
        </w:rPr>
        <w:t xml:space="preserve"> </w:t>
      </w:r>
      <w:hyperlink r:id="rId8" w:anchor="hashCode()" w:history="1">
        <w:r w:rsidRPr="008934B9">
          <w:rPr>
            <w:rStyle w:val="Hyperlink"/>
            <w:rFonts w:eastAsia="Times New Roman" w:cstheme="minorHAnsi"/>
            <w:lang w:eastAsia="en-US"/>
          </w:rPr>
          <w:t>https://docs.oracle.com/javase/7/docs/api/java/lang/String.html#hashCode()</w:t>
        </w:r>
      </w:hyperlink>
      <w:r w:rsidRPr="008934B9">
        <w:rPr>
          <w:rFonts w:eastAsia="Times New Roman" w:cstheme="minorHAnsi"/>
          <w:lang w:eastAsia="en-US"/>
        </w:rPr>
        <w:t xml:space="preserve"> )</w:t>
      </w:r>
    </w:p>
    <w:p w14:paraId="01D39586" w14:textId="0B3DE584" w:rsidR="00CF10A9" w:rsidRDefault="00CF10A9" w:rsidP="00CF10A9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The default load factor used in the HashMap is .75</w:t>
      </w:r>
    </w:p>
    <w:p w14:paraId="609AC2AF" w14:textId="2E56DD48" w:rsidR="00D400B3" w:rsidRDefault="00D400B3" w:rsidP="00993E4D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22 bytes are used</w:t>
      </w:r>
    </w:p>
    <w:p w14:paraId="5573D9AA" w14:textId="1670C60C" w:rsidR="00D400B3" w:rsidRPr="00993E4D" w:rsidRDefault="008B305D" w:rsidP="00993E4D">
      <w:pPr>
        <w:pStyle w:val="ListParagraph"/>
        <w:numPr>
          <w:ilvl w:val="0"/>
          <w:numId w:val="25"/>
        </w:numPr>
        <w:suppressAutoHyphens w:val="0"/>
        <w:rPr>
          <w:rFonts w:ascii="Times New Roman" w:eastAsia="Times New Roman" w:hAnsi="Times New Roman" w:cs="Times New Roman"/>
          <w:lang w:eastAsia="en-US"/>
        </w:rPr>
      </w:pPr>
      <w:r w:rsidRPr="008B305D">
        <w:rPr>
          <w:rFonts w:ascii="Times New Roman" w:eastAsia="Times New Roman" w:hAnsi="Times New Roman" w:cs="Times New Roman"/>
          <w:lang w:eastAsia="en-US"/>
        </w:rPr>
        <w:t>¯\_(</w:t>
      </w:r>
      <w:r w:rsidRPr="008B305D">
        <w:rPr>
          <w:rFonts w:ascii="MS Gothic" w:eastAsia="MS Gothic" w:hAnsi="MS Gothic" w:cs="MS Gothic"/>
          <w:lang w:eastAsia="en-US"/>
        </w:rPr>
        <w:t>ツ</w:t>
      </w:r>
      <w:r w:rsidRPr="008B305D">
        <w:rPr>
          <w:rFonts w:ascii="Times New Roman" w:eastAsia="Times New Roman" w:hAnsi="Times New Roman" w:cs="Times New Roman"/>
          <w:lang w:eastAsia="en-US"/>
        </w:rPr>
        <w:t>)_/¯</w:t>
      </w:r>
    </w:p>
    <w:p w14:paraId="0DD88F13" w14:textId="2A341AAF" w:rsidR="00D400B3" w:rsidRDefault="00D94595" w:rsidP="00993E4D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b</w:t>
      </w:r>
    </w:p>
    <w:p w14:paraId="134D68CC" w14:textId="18FC6A4C" w:rsidR="00993E4D" w:rsidRDefault="00993E4D" w:rsidP="00993E4D">
      <w:pPr>
        <w:rPr>
          <w:rFonts w:cstheme="minorHAnsi"/>
        </w:rPr>
      </w:pPr>
    </w:p>
    <w:p w14:paraId="26869424" w14:textId="7EC4A4F1" w:rsidR="00993E4D" w:rsidRPr="00993E4D" w:rsidRDefault="00993E4D" w:rsidP="00CD699B">
      <w:pPr>
        <w:ind w:firstLine="360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p.s. </w:t>
      </w:r>
      <w:proofErr w:type="spellStart"/>
      <w:r w:rsidR="001E2B1B">
        <w:rPr>
          <w:rFonts w:cstheme="minorHAnsi"/>
        </w:rPr>
        <w:t>Zeke.setSummer</w:t>
      </w:r>
      <w:proofErr w:type="spellEnd"/>
      <w:r w:rsidR="001E2B1B">
        <w:rPr>
          <w:rFonts w:cstheme="minorHAnsi"/>
        </w:rPr>
        <w:t xml:space="preserve">(good) &amp;&amp; </w:t>
      </w:r>
      <w:proofErr w:type="spellStart"/>
      <w:r w:rsidR="001E2B1B">
        <w:rPr>
          <w:rFonts w:cstheme="minorHAnsi"/>
        </w:rPr>
        <w:t>Carol.setSummer</w:t>
      </w:r>
      <w:proofErr w:type="spellEnd"/>
      <w:r w:rsidR="001E2B1B">
        <w:rPr>
          <w:rFonts w:cstheme="minorHAnsi"/>
        </w:rPr>
        <w:t>(good)</w:t>
      </w:r>
    </w:p>
    <w:sectPr w:rsidR="00993E4D" w:rsidRPr="00993E4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975F0" w14:textId="77777777" w:rsidR="00422139" w:rsidRDefault="00422139">
      <w:pPr>
        <w:spacing w:line="240" w:lineRule="auto"/>
      </w:pPr>
      <w:r>
        <w:separator/>
      </w:r>
    </w:p>
  </w:endnote>
  <w:endnote w:type="continuationSeparator" w:id="0">
    <w:p w14:paraId="6145C10B" w14:textId="77777777" w:rsidR="00422139" w:rsidRDefault="00422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9C268" w14:textId="77777777" w:rsidR="00422139" w:rsidRDefault="00422139">
      <w:pPr>
        <w:spacing w:line="240" w:lineRule="auto"/>
      </w:pPr>
      <w:r>
        <w:separator/>
      </w:r>
    </w:p>
  </w:footnote>
  <w:footnote w:type="continuationSeparator" w:id="0">
    <w:p w14:paraId="6885E902" w14:textId="77777777" w:rsidR="00422139" w:rsidRDefault="004221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F61EF" w14:textId="77777777" w:rsidR="00E614DD" w:rsidRDefault="000E00A6">
    <w:pPr>
      <w:pStyle w:val="Header"/>
    </w:pPr>
    <w:r>
      <w:t>Faunce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6050B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76BE" w14:textId="7AEBF6DE"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400DD4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30E2FE4"/>
    <w:multiLevelType w:val="hybridMultilevel"/>
    <w:tmpl w:val="4E00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0483DC1"/>
    <w:multiLevelType w:val="hybridMultilevel"/>
    <w:tmpl w:val="5CB8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8417E4"/>
    <w:multiLevelType w:val="hybridMultilevel"/>
    <w:tmpl w:val="2D64D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B1B5787"/>
    <w:multiLevelType w:val="multilevel"/>
    <w:tmpl w:val="4572ABF8"/>
    <w:numStyleLink w:val="MLAOutline"/>
  </w:abstractNum>
  <w:abstractNum w:abstractNumId="22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0"/>
  </w:num>
  <w:num w:numId="13">
    <w:abstractNumId w:val="21"/>
  </w:num>
  <w:num w:numId="14">
    <w:abstractNumId w:val="15"/>
  </w:num>
  <w:num w:numId="15">
    <w:abstractNumId w:val="23"/>
  </w:num>
  <w:num w:numId="16">
    <w:abstractNumId w:val="18"/>
  </w:num>
  <w:num w:numId="17">
    <w:abstractNumId w:val="12"/>
  </w:num>
  <w:num w:numId="18">
    <w:abstractNumId w:val="10"/>
  </w:num>
  <w:num w:numId="19">
    <w:abstractNumId w:val="17"/>
  </w:num>
  <w:num w:numId="20">
    <w:abstractNumId w:val="24"/>
  </w:num>
  <w:num w:numId="21">
    <w:abstractNumId w:val="14"/>
  </w:num>
  <w:num w:numId="22">
    <w:abstractNumId w:val="22"/>
  </w:num>
  <w:num w:numId="23">
    <w:abstractNumId w:val="19"/>
  </w:num>
  <w:num w:numId="24">
    <w:abstractNumId w:val="1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FA"/>
    <w:rsid w:val="00040CBB"/>
    <w:rsid w:val="000B78C8"/>
    <w:rsid w:val="000E00A6"/>
    <w:rsid w:val="00115B74"/>
    <w:rsid w:val="001331F0"/>
    <w:rsid w:val="001463B2"/>
    <w:rsid w:val="001E2B1B"/>
    <w:rsid w:val="001F62C0"/>
    <w:rsid w:val="00245E02"/>
    <w:rsid w:val="00286086"/>
    <w:rsid w:val="002A6868"/>
    <w:rsid w:val="00353B66"/>
    <w:rsid w:val="003D5438"/>
    <w:rsid w:val="00400DD4"/>
    <w:rsid w:val="00420B06"/>
    <w:rsid w:val="00421DE3"/>
    <w:rsid w:val="00422139"/>
    <w:rsid w:val="004A2675"/>
    <w:rsid w:val="004F22FA"/>
    <w:rsid w:val="004F7139"/>
    <w:rsid w:val="005218CA"/>
    <w:rsid w:val="00562AD9"/>
    <w:rsid w:val="005A5D14"/>
    <w:rsid w:val="006263C8"/>
    <w:rsid w:val="00691EC1"/>
    <w:rsid w:val="006D4213"/>
    <w:rsid w:val="0071496D"/>
    <w:rsid w:val="00782F3A"/>
    <w:rsid w:val="007A4B52"/>
    <w:rsid w:val="007C53FB"/>
    <w:rsid w:val="008934B9"/>
    <w:rsid w:val="008B305D"/>
    <w:rsid w:val="008B7D18"/>
    <w:rsid w:val="008D1DB3"/>
    <w:rsid w:val="008E6F19"/>
    <w:rsid w:val="008F1F97"/>
    <w:rsid w:val="008F4052"/>
    <w:rsid w:val="009147BD"/>
    <w:rsid w:val="00922820"/>
    <w:rsid w:val="009736FA"/>
    <w:rsid w:val="00993E4D"/>
    <w:rsid w:val="009D4EB3"/>
    <w:rsid w:val="00AC0EC6"/>
    <w:rsid w:val="00B13D1B"/>
    <w:rsid w:val="00B818DF"/>
    <w:rsid w:val="00B8776A"/>
    <w:rsid w:val="00BD0DA9"/>
    <w:rsid w:val="00BD7E07"/>
    <w:rsid w:val="00CD699B"/>
    <w:rsid w:val="00CF10A9"/>
    <w:rsid w:val="00D400B3"/>
    <w:rsid w:val="00D52117"/>
    <w:rsid w:val="00D94595"/>
    <w:rsid w:val="00DB0D39"/>
    <w:rsid w:val="00DD203B"/>
    <w:rsid w:val="00E14005"/>
    <w:rsid w:val="00E52EC2"/>
    <w:rsid w:val="00E614DD"/>
    <w:rsid w:val="00ED6F01"/>
    <w:rsid w:val="00F150AC"/>
    <w:rsid w:val="00F37161"/>
    <w:rsid w:val="00F6050B"/>
    <w:rsid w:val="00F9444C"/>
    <w:rsid w:val="00FC269A"/>
    <w:rsid w:val="00FE4FE4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94D77"/>
  <w15:chartTrackingRefBased/>
  <w15:docId w15:val="{39F1DC6E-D1A8-4F35-AFD2-2FCE483C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5A5D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0A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0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Str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20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7</cp:revision>
  <dcterms:created xsi:type="dcterms:W3CDTF">2018-05-04T00:03:00Z</dcterms:created>
  <dcterms:modified xsi:type="dcterms:W3CDTF">2018-05-05T03:31:00Z</dcterms:modified>
  <cp:version/>
</cp:coreProperties>
</file>