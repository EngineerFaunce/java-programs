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7777777" w:rsidR="00F9444C" w:rsidRDefault="004F22FA">
      <w:pPr>
        <w:pStyle w:val="NoSpacing"/>
      </w:pPr>
      <w:r>
        <w:t>William Faunce</w:t>
      </w:r>
    </w:p>
    <w:p w14:paraId="1EBFBE01" w14:textId="77777777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190DD46A" w:rsidR="00E614DD" w:rsidRDefault="00394297">
      <w:pPr>
        <w:pStyle w:val="NoSpacing"/>
      </w:pPr>
      <w:r>
        <w:t>30</w:t>
      </w:r>
      <w:r w:rsidR="00BD0DA9">
        <w:t xml:space="preserve"> </w:t>
      </w:r>
      <w:r w:rsidR="00400DD4">
        <w:t>March</w:t>
      </w:r>
      <w:r w:rsidR="004F22FA">
        <w:t xml:space="preserve"> 201</w:t>
      </w:r>
      <w:r w:rsidR="00420B06">
        <w:t>8</w:t>
      </w:r>
    </w:p>
    <w:p w14:paraId="0D507AE3" w14:textId="68FE21B3" w:rsidR="00E614DD" w:rsidRDefault="005A5D14">
      <w:pPr>
        <w:pStyle w:val="Title"/>
      </w:pPr>
      <w:r>
        <w:t>A</w:t>
      </w:r>
      <w:r w:rsidR="00394297">
        <w:t>7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1CC029B3" w14:textId="0591AA92" w:rsidR="00FF3BC8" w:rsidRDefault="004160E5" w:rsidP="00200FDC">
      <w:pPr>
        <w:pStyle w:val="ListParagraph"/>
        <w:numPr>
          <w:ilvl w:val="0"/>
          <w:numId w:val="25"/>
        </w:numPr>
      </w:pPr>
      <w:r>
        <w:t xml:space="preserve">The result of </w:t>
      </w:r>
      <w:proofErr w:type="gramStart"/>
      <w:r>
        <w:t>mystery(</w:t>
      </w:r>
      <w:proofErr w:type="gramEnd"/>
      <w:r>
        <w:t>3) is 25</w:t>
      </w:r>
    </w:p>
    <w:p w14:paraId="404968CC" w14:textId="3297D379" w:rsidR="00E5579A" w:rsidRDefault="00E5579A" w:rsidP="00200FDC">
      <w:pPr>
        <w:pStyle w:val="ListParagraph"/>
        <w:numPr>
          <w:ilvl w:val="0"/>
          <w:numId w:val="25"/>
        </w:numPr>
      </w:pPr>
      <w:r>
        <w:t>d</w:t>
      </w:r>
    </w:p>
    <w:p w14:paraId="06BB7DA8" w14:textId="3CB7A9BF" w:rsidR="00E5579A" w:rsidRDefault="001E0288" w:rsidP="00200FDC">
      <w:pPr>
        <w:pStyle w:val="ListParagraph"/>
        <w:numPr>
          <w:ilvl w:val="0"/>
          <w:numId w:val="25"/>
        </w:numPr>
      </w:pPr>
      <w:r>
        <w:t>20 40 60 80</w:t>
      </w:r>
    </w:p>
    <w:p w14:paraId="6CF7D874" w14:textId="565B15F3" w:rsidR="009C061A" w:rsidRDefault="00815EC9" w:rsidP="00200FDC">
      <w:pPr>
        <w:pStyle w:val="ListParagraph"/>
        <w:numPr>
          <w:ilvl w:val="0"/>
          <w:numId w:val="25"/>
        </w:numPr>
      </w:pPr>
      <w:r>
        <w:t>b</w:t>
      </w:r>
    </w:p>
    <w:p w14:paraId="0B86F3C2" w14:textId="63C41F53" w:rsidR="00815EC9" w:rsidRDefault="00815EC9" w:rsidP="00200FDC">
      <w:pPr>
        <w:pStyle w:val="ListParagraph"/>
        <w:numPr>
          <w:ilvl w:val="0"/>
          <w:numId w:val="25"/>
        </w:numPr>
      </w:pPr>
      <w:r>
        <w:t>b</w:t>
      </w:r>
    </w:p>
    <w:p w14:paraId="75F28C3D" w14:textId="50627B56" w:rsidR="00815EC9" w:rsidRDefault="002757D6" w:rsidP="00200FDC">
      <w:pPr>
        <w:pStyle w:val="ListParagraph"/>
        <w:numPr>
          <w:ilvl w:val="0"/>
          <w:numId w:val="25"/>
        </w:numPr>
      </w:pPr>
      <w:r>
        <w:t>c</w:t>
      </w:r>
    </w:p>
    <w:p w14:paraId="6D2277C5" w14:textId="2380C30D" w:rsidR="002757D6" w:rsidRDefault="002757D6" w:rsidP="00200FDC">
      <w:pPr>
        <w:pStyle w:val="ListParagraph"/>
        <w:numPr>
          <w:ilvl w:val="0"/>
          <w:numId w:val="25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) {    PRE: base, </w:t>
      </w:r>
      <w:proofErr w:type="spellStart"/>
      <w:r>
        <w:t>exp</w:t>
      </w:r>
      <w:proofErr w:type="spellEnd"/>
      <w:r>
        <w:t xml:space="preserve"> &gt;= 0 | POST: return </w:t>
      </w:r>
      <w:proofErr w:type="spellStart"/>
      <w:r>
        <w:t>base^exp</w:t>
      </w:r>
      <w:proofErr w:type="spellEnd"/>
    </w:p>
    <w:p w14:paraId="20C452FE" w14:textId="2E516E9E" w:rsidR="002757D6" w:rsidRDefault="002757D6" w:rsidP="002757D6">
      <w:pPr>
        <w:ind w:left="720"/>
      </w:pPr>
      <w:proofErr w:type="gramStart"/>
      <w:r>
        <w:t>if(</w:t>
      </w:r>
      <w:proofErr w:type="spellStart"/>
      <w:proofErr w:type="gramEnd"/>
      <w:r>
        <w:t>exp</w:t>
      </w:r>
      <w:proofErr w:type="spellEnd"/>
      <w:r>
        <w:t xml:space="preserve"> == 0)</w:t>
      </w:r>
    </w:p>
    <w:p w14:paraId="050D7D77" w14:textId="5BE8581E" w:rsidR="002757D6" w:rsidRDefault="002757D6" w:rsidP="002757D6">
      <w:pPr>
        <w:ind w:left="720"/>
      </w:pPr>
      <w:r>
        <w:tab/>
        <w:t>return 1;</w:t>
      </w:r>
    </w:p>
    <w:p w14:paraId="7B896171" w14:textId="67492F64" w:rsidR="002757D6" w:rsidRDefault="002757D6" w:rsidP="002757D6">
      <w:pPr>
        <w:ind w:left="720"/>
      </w:pPr>
      <w:r>
        <w:t xml:space="preserve">return (base * </w:t>
      </w:r>
      <w:proofErr w:type="gramStart"/>
      <w:r>
        <w:t>power(</w:t>
      </w:r>
      <w:proofErr w:type="gramEnd"/>
      <w:r>
        <w:t>base, exp-1));</w:t>
      </w:r>
    </w:p>
    <w:p w14:paraId="7DABFA3F" w14:textId="71BEADDB" w:rsidR="002757D6" w:rsidRDefault="002757D6" w:rsidP="002757D6">
      <w:r>
        <w:t>}</w:t>
      </w:r>
    </w:p>
    <w:p w14:paraId="3B208F6A" w14:textId="190B2DD6" w:rsidR="002757D6" w:rsidRDefault="0056129A" w:rsidP="0056129A">
      <w:pPr>
        <w:ind w:firstLine="0"/>
      </w:pPr>
      <w:r>
        <w:t>Screenshots:</w:t>
      </w:r>
    </w:p>
    <w:p w14:paraId="5CEA1E24" w14:textId="577EE28A" w:rsidR="0056129A" w:rsidRDefault="00EF10F1" w:rsidP="0056129A">
      <w:pPr>
        <w:ind w:firstLine="0"/>
      </w:pPr>
      <w:r>
        <w:t>Run 1:</w:t>
      </w:r>
    </w:p>
    <w:p w14:paraId="39C5ACB0" w14:textId="73705A90" w:rsidR="00EF10F1" w:rsidRDefault="001E4BBE" w:rsidP="0056129A">
      <w:pPr>
        <w:ind w:firstLine="0"/>
      </w:pPr>
      <w:r>
        <w:rPr>
          <w:noProof/>
        </w:rPr>
        <w:drawing>
          <wp:inline distT="0" distB="0" distL="0" distR="0" wp14:anchorId="7F6331E0" wp14:editId="7B218F83">
            <wp:extent cx="48482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2B77" w14:textId="50435676" w:rsidR="001E4BBE" w:rsidRDefault="001E4BBE" w:rsidP="0056129A">
      <w:pPr>
        <w:ind w:firstLine="0"/>
      </w:pPr>
    </w:p>
    <w:p w14:paraId="4258CBBA" w14:textId="4E19DA41" w:rsidR="001E4BBE" w:rsidRDefault="001E4BBE" w:rsidP="0056129A">
      <w:pPr>
        <w:ind w:firstLine="0"/>
      </w:pPr>
      <w:r>
        <w:lastRenderedPageBreak/>
        <w:t>Run 2:</w:t>
      </w:r>
    </w:p>
    <w:p w14:paraId="6FC598C8" w14:textId="2EB60E3B" w:rsidR="001E4BBE" w:rsidRDefault="001E4BBE" w:rsidP="0056129A">
      <w:p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AF06EE" wp14:editId="1079E0E9">
            <wp:simplePos x="0" y="0"/>
            <wp:positionH relativeFrom="column">
              <wp:posOffset>2809875</wp:posOffset>
            </wp:positionH>
            <wp:positionV relativeFrom="paragraph">
              <wp:posOffset>11430</wp:posOffset>
            </wp:positionV>
            <wp:extent cx="2188845" cy="3904615"/>
            <wp:effectExtent l="0" t="0" r="1905" b="635"/>
            <wp:wrapTight wrapText="bothSides">
              <wp:wrapPolygon edited="0">
                <wp:start x="0" y="0"/>
                <wp:lineTo x="0" y="21498"/>
                <wp:lineTo x="21431" y="21498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56A3B1" wp14:editId="6003BE48">
            <wp:extent cx="2650388" cy="392417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45" cy="402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15C0" w14:textId="77777777" w:rsidR="001E4BBE" w:rsidRDefault="001E4BBE" w:rsidP="0056129A">
      <w:pPr>
        <w:ind w:firstLine="0"/>
      </w:pPr>
    </w:p>
    <w:p w14:paraId="1C1BDDDF" w14:textId="77777777" w:rsidR="001E4BBE" w:rsidRDefault="001E4BBE" w:rsidP="0056129A">
      <w:pPr>
        <w:ind w:firstLine="0"/>
      </w:pPr>
    </w:p>
    <w:p w14:paraId="12F0DC66" w14:textId="77777777" w:rsidR="001E4BBE" w:rsidRDefault="001E4BBE" w:rsidP="0056129A">
      <w:pPr>
        <w:ind w:firstLine="0"/>
      </w:pPr>
    </w:p>
    <w:p w14:paraId="72E02832" w14:textId="77777777" w:rsidR="001E4BBE" w:rsidRDefault="001E4BBE" w:rsidP="0056129A">
      <w:pPr>
        <w:ind w:firstLine="0"/>
      </w:pPr>
    </w:p>
    <w:p w14:paraId="7FC8C3EF" w14:textId="77777777" w:rsidR="001E4BBE" w:rsidRDefault="001E4BBE" w:rsidP="0056129A">
      <w:pPr>
        <w:ind w:firstLine="0"/>
      </w:pPr>
    </w:p>
    <w:p w14:paraId="4106AD4B" w14:textId="77777777" w:rsidR="001E4BBE" w:rsidRDefault="001E4BBE" w:rsidP="0056129A">
      <w:pPr>
        <w:ind w:firstLine="0"/>
      </w:pPr>
    </w:p>
    <w:p w14:paraId="1362827D" w14:textId="77777777" w:rsidR="001E4BBE" w:rsidRDefault="001E4BBE" w:rsidP="0056129A">
      <w:pPr>
        <w:ind w:firstLine="0"/>
      </w:pPr>
    </w:p>
    <w:p w14:paraId="11E0AB63" w14:textId="77777777" w:rsidR="001E4BBE" w:rsidRDefault="001E4BBE" w:rsidP="0056129A">
      <w:pPr>
        <w:ind w:firstLine="0"/>
      </w:pPr>
    </w:p>
    <w:p w14:paraId="09784D70" w14:textId="77777777" w:rsidR="001E4BBE" w:rsidRDefault="001E4BBE" w:rsidP="0056129A">
      <w:pPr>
        <w:ind w:firstLine="0"/>
      </w:pPr>
    </w:p>
    <w:p w14:paraId="0A5BC877" w14:textId="77777777" w:rsidR="001E4BBE" w:rsidRDefault="001E4BBE" w:rsidP="0056129A">
      <w:pPr>
        <w:ind w:firstLine="0"/>
      </w:pPr>
    </w:p>
    <w:p w14:paraId="1B0D5715" w14:textId="77777777" w:rsidR="001E4BBE" w:rsidRDefault="001E4BBE" w:rsidP="0056129A">
      <w:pPr>
        <w:ind w:firstLine="0"/>
      </w:pPr>
    </w:p>
    <w:p w14:paraId="194CC122" w14:textId="6283010E" w:rsidR="001E4BBE" w:rsidRDefault="001E4BBE" w:rsidP="0056129A">
      <w:pPr>
        <w:ind w:firstLine="0"/>
      </w:pPr>
      <w:r>
        <w:lastRenderedPageBreak/>
        <w:t>Run 3:</w:t>
      </w:r>
    </w:p>
    <w:p w14:paraId="3E8E0DD2" w14:textId="4F835212" w:rsidR="001E4BBE" w:rsidRDefault="001E4BBE" w:rsidP="0056129A">
      <w:pPr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61B6EC" wp14:editId="504B0099">
            <wp:simplePos x="0" y="0"/>
            <wp:positionH relativeFrom="margin">
              <wp:posOffset>2580640</wp:posOffset>
            </wp:positionH>
            <wp:positionV relativeFrom="paragraph">
              <wp:posOffset>11430</wp:posOffset>
            </wp:positionV>
            <wp:extent cx="2336165" cy="4040505"/>
            <wp:effectExtent l="0" t="0" r="6985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930EA8" wp14:editId="00625E9C">
            <wp:extent cx="2343150" cy="3990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58" cy="408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AAD6" w14:textId="187AD9BD" w:rsidR="001E4BBE" w:rsidRDefault="001E4BBE" w:rsidP="0056129A">
      <w:pPr>
        <w:ind w:firstLine="0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735FB54F" wp14:editId="23F52D51">
            <wp:simplePos x="0" y="0"/>
            <wp:positionH relativeFrom="column">
              <wp:posOffset>2543175</wp:posOffset>
            </wp:positionH>
            <wp:positionV relativeFrom="paragraph">
              <wp:posOffset>234950</wp:posOffset>
            </wp:positionV>
            <wp:extent cx="1885950" cy="3458845"/>
            <wp:effectExtent l="0" t="0" r="0" b="8255"/>
            <wp:wrapTight wrapText="bothSides">
              <wp:wrapPolygon edited="0">
                <wp:start x="0" y="0"/>
                <wp:lineTo x="0" y="21533"/>
                <wp:lineTo x="21382" y="21533"/>
                <wp:lineTo x="2138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Run 4:</w:t>
      </w:r>
    </w:p>
    <w:p w14:paraId="0BB47443" w14:textId="3D80FD1B" w:rsidR="001E4BBE" w:rsidRPr="005A5D14" w:rsidRDefault="001E4BBE" w:rsidP="0056129A">
      <w:pPr>
        <w:ind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2838E2" wp14:editId="65E58318">
            <wp:simplePos x="0" y="0"/>
            <wp:positionH relativeFrom="margin">
              <wp:align>left</wp:align>
            </wp:positionH>
            <wp:positionV relativeFrom="paragraph">
              <wp:posOffset>-116205</wp:posOffset>
            </wp:positionV>
            <wp:extent cx="2222500" cy="3475990"/>
            <wp:effectExtent l="0" t="0" r="6350" b="0"/>
            <wp:wrapTight wrapText="bothSides">
              <wp:wrapPolygon edited="0">
                <wp:start x="0" y="0"/>
                <wp:lineTo x="0" y="21426"/>
                <wp:lineTo x="21477" y="21426"/>
                <wp:lineTo x="2147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4BBE" w:rsidRPr="005A5D14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8C48A" w14:textId="77777777" w:rsidR="002F44C6" w:rsidRDefault="002F44C6">
      <w:pPr>
        <w:spacing w:line="240" w:lineRule="auto"/>
      </w:pPr>
      <w:r>
        <w:separator/>
      </w:r>
    </w:p>
  </w:endnote>
  <w:endnote w:type="continuationSeparator" w:id="0">
    <w:p w14:paraId="22E91C91" w14:textId="77777777" w:rsidR="002F44C6" w:rsidRDefault="002F4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6CFB4" w14:textId="77777777" w:rsidR="002F44C6" w:rsidRDefault="002F44C6">
      <w:pPr>
        <w:spacing w:line="240" w:lineRule="auto"/>
      </w:pPr>
      <w:r>
        <w:separator/>
      </w:r>
    </w:p>
  </w:footnote>
  <w:footnote w:type="continuationSeparator" w:id="0">
    <w:p w14:paraId="587E8A60" w14:textId="77777777" w:rsidR="002F44C6" w:rsidRDefault="002F44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77777777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7AEBF6DE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00DD4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9E2F4B"/>
    <w:multiLevelType w:val="hybridMultilevel"/>
    <w:tmpl w:val="5776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6"/>
  </w:num>
  <w:num w:numId="15">
    <w:abstractNumId w:val="23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4"/>
  </w:num>
  <w:num w:numId="21">
    <w:abstractNumId w:val="14"/>
  </w:num>
  <w:num w:numId="22">
    <w:abstractNumId w:val="22"/>
  </w:num>
  <w:num w:numId="23">
    <w:abstractNumId w:val="19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15B74"/>
    <w:rsid w:val="001331F0"/>
    <w:rsid w:val="001463B2"/>
    <w:rsid w:val="001E0288"/>
    <w:rsid w:val="001E4BBE"/>
    <w:rsid w:val="001F62C0"/>
    <w:rsid w:val="00200FDC"/>
    <w:rsid w:val="00245E02"/>
    <w:rsid w:val="002757D6"/>
    <w:rsid w:val="00286086"/>
    <w:rsid w:val="002A6868"/>
    <w:rsid w:val="002F44C6"/>
    <w:rsid w:val="00353B66"/>
    <w:rsid w:val="00394297"/>
    <w:rsid w:val="00400DD4"/>
    <w:rsid w:val="004160E5"/>
    <w:rsid w:val="00420B06"/>
    <w:rsid w:val="00421DE3"/>
    <w:rsid w:val="004936DD"/>
    <w:rsid w:val="004A2675"/>
    <w:rsid w:val="004F22FA"/>
    <w:rsid w:val="004F7139"/>
    <w:rsid w:val="005218CA"/>
    <w:rsid w:val="0056129A"/>
    <w:rsid w:val="005A5D14"/>
    <w:rsid w:val="006263C8"/>
    <w:rsid w:val="00691EC1"/>
    <w:rsid w:val="006D4213"/>
    <w:rsid w:val="0071496D"/>
    <w:rsid w:val="007C53FB"/>
    <w:rsid w:val="00815EC9"/>
    <w:rsid w:val="008B7D18"/>
    <w:rsid w:val="008E6F19"/>
    <w:rsid w:val="008F1F97"/>
    <w:rsid w:val="008F4052"/>
    <w:rsid w:val="009147BD"/>
    <w:rsid w:val="00922820"/>
    <w:rsid w:val="009736FA"/>
    <w:rsid w:val="009C061A"/>
    <w:rsid w:val="009D4EB3"/>
    <w:rsid w:val="00AC0EC6"/>
    <w:rsid w:val="00B13D1B"/>
    <w:rsid w:val="00B818DF"/>
    <w:rsid w:val="00B8776A"/>
    <w:rsid w:val="00BD0DA9"/>
    <w:rsid w:val="00BD7E07"/>
    <w:rsid w:val="00D52117"/>
    <w:rsid w:val="00DB0D39"/>
    <w:rsid w:val="00DC11E6"/>
    <w:rsid w:val="00E14005"/>
    <w:rsid w:val="00E5579A"/>
    <w:rsid w:val="00E614DD"/>
    <w:rsid w:val="00ED6F01"/>
    <w:rsid w:val="00EF10F1"/>
    <w:rsid w:val="00F150AC"/>
    <w:rsid w:val="00F44F40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193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9</cp:revision>
  <dcterms:created xsi:type="dcterms:W3CDTF">2018-03-28T20:16:00Z</dcterms:created>
  <dcterms:modified xsi:type="dcterms:W3CDTF">2018-04-07T15:59:00Z</dcterms:modified>
  <cp:version/>
</cp:coreProperties>
</file>