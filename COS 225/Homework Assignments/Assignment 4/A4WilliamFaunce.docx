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77777777" w:rsidR="00F9444C" w:rsidRDefault="004F22FA">
      <w:pPr>
        <w:pStyle w:val="NoSpacing"/>
      </w:pPr>
      <w:r>
        <w:t>William Faunce</w:t>
      </w:r>
    </w:p>
    <w:p w14:paraId="1EBFBE01" w14:textId="77777777" w:rsidR="00E614DD" w:rsidRDefault="005A5D14">
      <w:pPr>
        <w:pStyle w:val="NoSpacing"/>
      </w:pPr>
      <w:r>
        <w:t>Carol Roberts</w:t>
      </w:r>
    </w:p>
    <w:p w14:paraId="3CE8DF04" w14:textId="4ED365F4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29CB3816" w:rsidR="00E614DD" w:rsidRDefault="00420B06">
      <w:pPr>
        <w:pStyle w:val="NoSpacing"/>
      </w:pPr>
      <w:r>
        <w:t>02</w:t>
      </w:r>
      <w:r w:rsidR="00BD0DA9">
        <w:t xml:space="preserve"> </w:t>
      </w:r>
      <w:r w:rsidR="00C0163D">
        <w:t>March</w:t>
      </w:r>
      <w:r w:rsidR="004F22FA">
        <w:t xml:space="preserve"> 201</w:t>
      </w:r>
      <w:r>
        <w:t>8</w:t>
      </w:r>
    </w:p>
    <w:p w14:paraId="0D507AE3" w14:textId="62286CAA" w:rsidR="00E614DD" w:rsidRDefault="005A5D14">
      <w:pPr>
        <w:pStyle w:val="Title"/>
      </w:pPr>
      <w:r>
        <w:t>A</w:t>
      </w:r>
      <w:r w:rsidR="00C0163D">
        <w:t>4</w:t>
      </w:r>
      <w:r>
        <w:t>WilliamFaunce</w:t>
      </w:r>
    </w:p>
    <w:p w14:paraId="63872091" w14:textId="77777777" w:rsidR="005A5D14" w:rsidRDefault="005A5D14" w:rsidP="005A5D14">
      <w:pPr>
        <w:ind w:firstLine="0"/>
      </w:pPr>
      <w:r>
        <w:t>Part I</w:t>
      </w:r>
    </w:p>
    <w:p w14:paraId="24EC8CA1" w14:textId="14D0FB72" w:rsidR="00550A1E" w:rsidRDefault="003A237F" w:rsidP="003A237F">
      <w:pPr>
        <w:pStyle w:val="ListParagraph"/>
        <w:numPr>
          <w:ilvl w:val="0"/>
          <w:numId w:val="25"/>
        </w:numPr>
      </w:pPr>
      <w:r>
        <w:t>public</w:t>
      </w:r>
      <w:r w:rsidR="00550A1E">
        <w:t xml:space="preserve"> </w:t>
      </w:r>
      <w:r w:rsidR="00DE5FCE">
        <w:t xml:space="preserve">static </w:t>
      </w:r>
      <w:r w:rsidR="00075B25">
        <w:t xml:space="preserve">&lt;T&gt; T </w:t>
      </w:r>
      <w:r>
        <w:t>peek2(</w:t>
      </w:r>
      <w:proofErr w:type="spellStart"/>
      <w:r w:rsidR="00075B25">
        <w:t>Array</w:t>
      </w:r>
      <w:r>
        <w:t>Stack</w:t>
      </w:r>
      <w:proofErr w:type="spellEnd"/>
      <w:r w:rsidR="000D1DC7">
        <w:t>&lt;T&gt;</w:t>
      </w:r>
      <w:r>
        <w:t xml:space="preserve"> stack) {</w:t>
      </w:r>
    </w:p>
    <w:p w14:paraId="1BB6B77D" w14:textId="225D9E03" w:rsidR="003A237F" w:rsidRDefault="000D1DC7" w:rsidP="003A237F">
      <w:pPr>
        <w:ind w:left="720"/>
      </w:pPr>
      <w:r>
        <w:t>Array</w:t>
      </w:r>
      <w:r w:rsidR="003A237F">
        <w:t>Stack</w:t>
      </w:r>
      <w:r>
        <w:t>&lt;T&gt;</w:t>
      </w:r>
      <w:bookmarkStart w:id="0" w:name="_GoBack"/>
      <w:bookmarkEnd w:id="0"/>
      <w:r w:rsidR="003A237F">
        <w:t xml:space="preserve"> </w:t>
      </w:r>
      <w:proofErr w:type="spellStart"/>
      <w:r w:rsidR="003A237F">
        <w:t>newStack</w:t>
      </w:r>
      <w:proofErr w:type="spellEnd"/>
      <w:r w:rsidR="003A237F">
        <w:t xml:space="preserve"> = stack;</w:t>
      </w:r>
    </w:p>
    <w:p w14:paraId="39D81E1F" w14:textId="7501441E" w:rsidR="003A237F" w:rsidRDefault="003A237F" w:rsidP="003A237F">
      <w:pPr>
        <w:ind w:left="720"/>
      </w:pPr>
      <w:proofErr w:type="spellStart"/>
      <w:proofErr w:type="gramStart"/>
      <w:r>
        <w:t>newStack.pop</w:t>
      </w:r>
      <w:proofErr w:type="spellEnd"/>
      <w:r>
        <w:t>( )</w:t>
      </w:r>
      <w:proofErr w:type="gramEnd"/>
      <w:r>
        <w:t>;</w:t>
      </w:r>
    </w:p>
    <w:p w14:paraId="4C9F1A86" w14:textId="1DA0809B" w:rsidR="003A237F" w:rsidRDefault="002078C0" w:rsidP="003A237F">
      <w:pPr>
        <w:ind w:left="720"/>
      </w:pPr>
      <w:proofErr w:type="gramStart"/>
      <w:r>
        <w:t>if(</w:t>
      </w:r>
      <w:proofErr w:type="spellStart"/>
      <w:proofErr w:type="gramEnd"/>
      <w:r>
        <w:t>newStack.isEmpty</w:t>
      </w:r>
      <w:proofErr w:type="spellEnd"/>
      <w:r>
        <w:t>( ))</w:t>
      </w:r>
    </w:p>
    <w:p w14:paraId="1EF49FA5" w14:textId="2C3F72E3" w:rsidR="002078C0" w:rsidRDefault="002078C0" w:rsidP="003A237F">
      <w:pPr>
        <w:ind w:left="720"/>
      </w:pPr>
      <w:r>
        <w:tab/>
        <w:t>return null;</w:t>
      </w:r>
    </w:p>
    <w:p w14:paraId="19273B0B" w14:textId="63308991" w:rsidR="002078C0" w:rsidRDefault="002078C0" w:rsidP="003A237F">
      <w:pPr>
        <w:ind w:left="720"/>
      </w:pPr>
      <w:r>
        <w:t>else</w:t>
      </w:r>
    </w:p>
    <w:p w14:paraId="581A6AF9" w14:textId="3E163179" w:rsidR="002078C0" w:rsidRDefault="002078C0" w:rsidP="003A237F">
      <w:pPr>
        <w:ind w:left="720"/>
      </w:pPr>
      <w:r>
        <w:tab/>
        <w:t xml:space="preserve">return </w:t>
      </w:r>
      <w:proofErr w:type="spellStart"/>
      <w:r>
        <w:t>newStack.peek</w:t>
      </w:r>
      <w:proofErr w:type="spellEnd"/>
      <w:proofErr w:type="gramStart"/>
      <w:r>
        <w:t>( )</w:t>
      </w:r>
      <w:proofErr w:type="gramEnd"/>
      <w:r>
        <w:t>;</w:t>
      </w:r>
    </w:p>
    <w:p w14:paraId="374D5A81" w14:textId="07FB7EF1" w:rsidR="003A237F" w:rsidRDefault="003A237F" w:rsidP="003A237F">
      <w:r>
        <w:t>}</w:t>
      </w:r>
    </w:p>
    <w:p w14:paraId="0CE2DF74" w14:textId="77777777" w:rsidR="00990F20" w:rsidRDefault="00990F20" w:rsidP="003A237F">
      <w:pPr>
        <w:pStyle w:val="ListParagraph"/>
        <w:numPr>
          <w:ilvl w:val="0"/>
          <w:numId w:val="25"/>
        </w:numPr>
      </w:pPr>
    </w:p>
    <w:p w14:paraId="5641A2CA" w14:textId="2E5EFB7E" w:rsidR="003A237F" w:rsidRDefault="005A4FCA" w:rsidP="00990F20">
      <w:pPr>
        <w:pStyle w:val="ListParagraph"/>
        <w:ind w:firstLine="0"/>
      </w:pPr>
      <w:r>
        <w:t>3</w:t>
      </w:r>
    </w:p>
    <w:p w14:paraId="32D6973C" w14:textId="29F83D93" w:rsidR="005A4FCA" w:rsidRDefault="005A4FCA" w:rsidP="005A4FCA">
      <w:r>
        <w:t>50</w:t>
      </w:r>
    </w:p>
    <w:p w14:paraId="335EFE8E" w14:textId="2608D7D6" w:rsidR="005A4FCA" w:rsidRDefault="005A4FCA" w:rsidP="005A4FCA">
      <w:r>
        <w:t>10 80 50 40 20</w:t>
      </w:r>
    </w:p>
    <w:p w14:paraId="0F0260EC" w14:textId="01D84843" w:rsidR="0022116C" w:rsidRDefault="0022116C" w:rsidP="0022116C">
      <w:pPr>
        <w:pStyle w:val="ListParagraph"/>
        <w:numPr>
          <w:ilvl w:val="0"/>
          <w:numId w:val="25"/>
        </w:numPr>
      </w:pPr>
    </w:p>
    <w:tbl>
      <w:tblPr>
        <w:tblStyle w:val="TableGrid"/>
        <w:tblpPr w:leftFromText="180" w:rightFromText="180" w:vertAnchor="text" w:horzAnchor="page" w:tblpX="4006" w:tblpY="-31"/>
        <w:tblW w:w="0" w:type="auto"/>
        <w:tblLook w:val="04A0" w:firstRow="1" w:lastRow="0" w:firstColumn="1" w:lastColumn="0" w:noHBand="0" w:noVBand="1"/>
      </w:tblPr>
      <w:tblGrid>
        <w:gridCol w:w="1521"/>
        <w:gridCol w:w="1521"/>
      </w:tblGrid>
      <w:tr w:rsidR="0022116C" w14:paraId="73236603" w14:textId="77777777" w:rsidTr="0022116C">
        <w:trPr>
          <w:trHeight w:val="284"/>
        </w:trPr>
        <w:tc>
          <w:tcPr>
            <w:tcW w:w="1521" w:type="dxa"/>
          </w:tcPr>
          <w:p w14:paraId="7D38357A" w14:textId="77777777" w:rsidR="0022116C" w:rsidRDefault="0022116C" w:rsidP="0022116C">
            <w:pPr>
              <w:ind w:left="360" w:firstLine="0"/>
            </w:pPr>
            <w:r>
              <w:t>25</w:t>
            </w:r>
          </w:p>
        </w:tc>
        <w:tc>
          <w:tcPr>
            <w:tcW w:w="1521" w:type="dxa"/>
          </w:tcPr>
          <w:p w14:paraId="70687A29" w14:textId="2F82F9A1" w:rsidR="0022116C" w:rsidRDefault="0022116C" w:rsidP="0022116C">
            <w:pPr>
              <w:ind w:left="36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AF558D" wp14:editId="1666E41F">
                      <wp:simplePos x="0" y="0"/>
                      <wp:positionH relativeFrom="column">
                        <wp:posOffset>457834</wp:posOffset>
                      </wp:positionH>
                      <wp:positionV relativeFrom="paragraph">
                        <wp:posOffset>78740</wp:posOffset>
                      </wp:positionV>
                      <wp:extent cx="1228725" cy="0"/>
                      <wp:effectExtent l="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B9CB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6.05pt;margin-top:6.2pt;width:96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8386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1385"/>
        <w:gridCol w:w="1388"/>
      </w:tblGrid>
      <w:tr w:rsidR="0022116C" w14:paraId="707D0A45" w14:textId="77777777" w:rsidTr="0022116C">
        <w:trPr>
          <w:trHeight w:val="298"/>
        </w:trPr>
        <w:tc>
          <w:tcPr>
            <w:tcW w:w="1385" w:type="dxa"/>
          </w:tcPr>
          <w:p w14:paraId="1DA7C0A6" w14:textId="2B581D5A" w:rsidR="0022116C" w:rsidRDefault="0022116C" w:rsidP="0022116C">
            <w:pPr>
              <w:ind w:firstLine="0"/>
            </w:pPr>
            <w:r>
              <w:t>10</w:t>
            </w:r>
          </w:p>
        </w:tc>
        <w:tc>
          <w:tcPr>
            <w:tcW w:w="1388" w:type="dxa"/>
          </w:tcPr>
          <w:p w14:paraId="47966A69" w14:textId="2D5F8A0C" w:rsidR="0022116C" w:rsidRDefault="0022116C" w:rsidP="0022116C">
            <w:pPr>
              <w:ind w:firstLine="0"/>
            </w:pPr>
            <w:r>
              <w:t>null</w:t>
            </w:r>
          </w:p>
        </w:tc>
      </w:tr>
    </w:tbl>
    <w:p w14:paraId="50BF6043" w14:textId="5C87E567" w:rsidR="0022116C" w:rsidRDefault="0022116C" w:rsidP="002211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88485" wp14:editId="10A92459">
                <wp:simplePos x="0" y="0"/>
                <wp:positionH relativeFrom="column">
                  <wp:posOffset>1152525</wp:posOffset>
                </wp:positionH>
                <wp:positionV relativeFrom="paragraph">
                  <wp:posOffset>84455</wp:posOffset>
                </wp:positionV>
                <wp:extent cx="4381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13AA1" id="Straight Arrow Connector 2" o:spid="_x0000_s1026" type="#_x0000_t32" style="position:absolute;margin-left:90.75pt;margin-top:6.65pt;width:34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top </w:t>
      </w:r>
      <w:r>
        <w:tab/>
        <w:t xml:space="preserve"> </w:t>
      </w:r>
    </w:p>
    <w:p w14:paraId="7D1C3D61" w14:textId="2E10C958" w:rsidR="002B1611" w:rsidRDefault="002B1611" w:rsidP="002B1611">
      <w:pPr>
        <w:pStyle w:val="ListParagraph"/>
        <w:numPr>
          <w:ilvl w:val="0"/>
          <w:numId w:val="25"/>
        </w:numPr>
      </w:pP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7"/>
        <w:gridCol w:w="1687"/>
        <w:gridCol w:w="1687"/>
        <w:gridCol w:w="1687"/>
        <w:gridCol w:w="1776"/>
      </w:tblGrid>
      <w:tr w:rsidR="0022116C" w14:paraId="435B40B5" w14:textId="77777777" w:rsidTr="0022116C">
        <w:trPr>
          <w:trHeight w:val="507"/>
        </w:trPr>
        <w:tc>
          <w:tcPr>
            <w:tcW w:w="1397" w:type="dxa"/>
          </w:tcPr>
          <w:p w14:paraId="4D219CC1" w14:textId="77777777" w:rsidR="0022116C" w:rsidRDefault="0022116C" w:rsidP="0022116C">
            <w:pPr>
              <w:ind w:firstLine="0"/>
              <w:jc w:val="center"/>
            </w:pPr>
          </w:p>
        </w:tc>
        <w:tc>
          <w:tcPr>
            <w:tcW w:w="1687" w:type="dxa"/>
          </w:tcPr>
          <w:p w14:paraId="500FE81B" w14:textId="011C86E1" w:rsidR="0022116C" w:rsidRDefault="0022116C" w:rsidP="0022116C">
            <w:pPr>
              <w:ind w:firstLine="0"/>
              <w:jc w:val="center"/>
            </w:pPr>
            <w:r>
              <w:t>25</w:t>
            </w:r>
          </w:p>
        </w:tc>
        <w:tc>
          <w:tcPr>
            <w:tcW w:w="1687" w:type="dxa"/>
          </w:tcPr>
          <w:p w14:paraId="74EA4887" w14:textId="4E3CB21E" w:rsidR="0022116C" w:rsidRDefault="0022116C" w:rsidP="0022116C">
            <w:pPr>
              <w:ind w:firstLine="0"/>
              <w:jc w:val="center"/>
            </w:pPr>
            <w:r>
              <w:t>10</w:t>
            </w:r>
          </w:p>
        </w:tc>
        <w:tc>
          <w:tcPr>
            <w:tcW w:w="1687" w:type="dxa"/>
          </w:tcPr>
          <w:p w14:paraId="1D8777F3" w14:textId="08625874" w:rsidR="0022116C" w:rsidRDefault="0022116C" w:rsidP="0022116C">
            <w:pPr>
              <w:ind w:firstLine="0"/>
              <w:jc w:val="center"/>
            </w:pPr>
            <w:r>
              <w:t>30</w:t>
            </w:r>
          </w:p>
        </w:tc>
        <w:tc>
          <w:tcPr>
            <w:tcW w:w="1776" w:type="dxa"/>
          </w:tcPr>
          <w:p w14:paraId="711164F7" w14:textId="48A731D4" w:rsidR="0022116C" w:rsidRDefault="0022116C" w:rsidP="0022116C">
            <w:pPr>
              <w:ind w:firstLine="0"/>
              <w:jc w:val="center"/>
            </w:pPr>
            <w:r>
              <w:t>5</w:t>
            </w:r>
          </w:p>
        </w:tc>
      </w:tr>
    </w:tbl>
    <w:p w14:paraId="23F70828" w14:textId="340EC479" w:rsidR="0022116C" w:rsidRDefault="0022116C" w:rsidP="002B1611">
      <w:r>
        <w:t>0                      1                           2                          3                          4</w:t>
      </w:r>
    </w:p>
    <w:p w14:paraId="359416EC" w14:textId="54A477E8" w:rsidR="00B26CE7" w:rsidRDefault="00B26CE7" w:rsidP="002B1611">
      <w:pPr>
        <w:rPr>
          <w:b/>
        </w:rPr>
      </w:pPr>
      <w:r w:rsidRPr="00B26CE7">
        <w:rPr>
          <w:b/>
        </w:rPr>
        <w:lastRenderedPageBreak/>
        <w:t>front: 0</w:t>
      </w:r>
      <w:r w:rsidRPr="00B26CE7">
        <w:rPr>
          <w:b/>
        </w:rPr>
        <w:tab/>
        <w:t>rear: 4</w:t>
      </w:r>
    </w:p>
    <w:p w14:paraId="4498F2D2" w14:textId="6C53D266" w:rsidR="006A078D" w:rsidRPr="006A078D" w:rsidRDefault="006A078D" w:rsidP="006A078D">
      <w:pPr>
        <w:ind w:firstLine="0"/>
      </w:pPr>
    </w:p>
    <w:p w14:paraId="5A533F63" w14:textId="5C875B37" w:rsidR="006A078D" w:rsidRDefault="00670038" w:rsidP="006A078D">
      <w:pPr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B80221" wp14:editId="653507FA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2203450" cy="300990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78D" w:rsidRPr="006A078D">
        <w:t>Screenshots:</w:t>
      </w:r>
    </w:p>
    <w:p w14:paraId="004DD9F7" w14:textId="68B42FA0" w:rsidR="006A078D" w:rsidRPr="006A078D" w:rsidRDefault="00670038" w:rsidP="006A078D">
      <w:pPr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B6796B" wp14:editId="0E0B511F">
            <wp:simplePos x="0" y="0"/>
            <wp:positionH relativeFrom="column">
              <wp:posOffset>3543935</wp:posOffset>
            </wp:positionH>
            <wp:positionV relativeFrom="paragraph">
              <wp:posOffset>3329940</wp:posOffset>
            </wp:positionV>
            <wp:extent cx="2989580" cy="191389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0506AE" wp14:editId="0F971B6F">
            <wp:simplePos x="0" y="0"/>
            <wp:positionH relativeFrom="page">
              <wp:posOffset>962025</wp:posOffset>
            </wp:positionH>
            <wp:positionV relativeFrom="paragraph">
              <wp:posOffset>3281680</wp:posOffset>
            </wp:positionV>
            <wp:extent cx="2813685" cy="1859915"/>
            <wp:effectExtent l="0" t="0" r="571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A1AC380" wp14:editId="2E57F569">
            <wp:simplePos x="0" y="0"/>
            <wp:positionH relativeFrom="margin">
              <wp:align>left</wp:align>
            </wp:positionH>
            <wp:positionV relativeFrom="paragraph">
              <wp:posOffset>5349240</wp:posOffset>
            </wp:positionV>
            <wp:extent cx="2819400" cy="18148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924EE82" wp14:editId="25D3352A">
            <wp:simplePos x="0" y="0"/>
            <wp:positionH relativeFrom="column">
              <wp:posOffset>3590925</wp:posOffset>
            </wp:positionH>
            <wp:positionV relativeFrom="paragraph">
              <wp:posOffset>5374640</wp:posOffset>
            </wp:positionV>
            <wp:extent cx="2883913" cy="18002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1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A078D" w:rsidRPr="006A078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8E124" w14:textId="77777777" w:rsidR="002A54E1" w:rsidRDefault="002A54E1">
      <w:pPr>
        <w:spacing w:line="240" w:lineRule="auto"/>
      </w:pPr>
      <w:r>
        <w:separator/>
      </w:r>
    </w:p>
  </w:endnote>
  <w:endnote w:type="continuationSeparator" w:id="0">
    <w:p w14:paraId="07553526" w14:textId="77777777" w:rsidR="002A54E1" w:rsidRDefault="002A5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CC01" w14:textId="77777777" w:rsidR="002A54E1" w:rsidRDefault="002A54E1">
      <w:pPr>
        <w:spacing w:line="240" w:lineRule="auto"/>
      </w:pPr>
      <w:r>
        <w:separator/>
      </w:r>
    </w:p>
  </w:footnote>
  <w:footnote w:type="continuationSeparator" w:id="0">
    <w:p w14:paraId="342BEAE5" w14:textId="77777777" w:rsidR="002A54E1" w:rsidRDefault="002A54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7A540FB8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075B25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5ECE1BAC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0D1DC7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2631F3"/>
    <w:multiLevelType w:val="hybridMultilevel"/>
    <w:tmpl w:val="A93C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5"/>
  </w:num>
  <w:num w:numId="15">
    <w:abstractNumId w:val="22"/>
  </w:num>
  <w:num w:numId="16">
    <w:abstractNumId w:val="17"/>
  </w:num>
  <w:num w:numId="17">
    <w:abstractNumId w:val="12"/>
  </w:num>
  <w:num w:numId="18">
    <w:abstractNumId w:val="10"/>
  </w:num>
  <w:num w:numId="19">
    <w:abstractNumId w:val="16"/>
  </w:num>
  <w:num w:numId="20">
    <w:abstractNumId w:val="23"/>
  </w:num>
  <w:num w:numId="21">
    <w:abstractNumId w:val="14"/>
  </w:num>
  <w:num w:numId="22">
    <w:abstractNumId w:val="21"/>
  </w:num>
  <w:num w:numId="23">
    <w:abstractNumId w:val="18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75B25"/>
    <w:rsid w:val="00093C13"/>
    <w:rsid w:val="000B78C8"/>
    <w:rsid w:val="000D1DC7"/>
    <w:rsid w:val="000E00A6"/>
    <w:rsid w:val="00115B74"/>
    <w:rsid w:val="001331F0"/>
    <w:rsid w:val="0014402E"/>
    <w:rsid w:val="001463B2"/>
    <w:rsid w:val="001F62C0"/>
    <w:rsid w:val="002078C0"/>
    <w:rsid w:val="0022116C"/>
    <w:rsid w:val="00245E02"/>
    <w:rsid w:val="00286086"/>
    <w:rsid w:val="002A54E1"/>
    <w:rsid w:val="002A6868"/>
    <w:rsid w:val="002B1611"/>
    <w:rsid w:val="00353B66"/>
    <w:rsid w:val="003A237F"/>
    <w:rsid w:val="004027A2"/>
    <w:rsid w:val="00420B06"/>
    <w:rsid w:val="004A2675"/>
    <w:rsid w:val="004E6A22"/>
    <w:rsid w:val="004F22FA"/>
    <w:rsid w:val="004F7139"/>
    <w:rsid w:val="005218CA"/>
    <w:rsid w:val="00550A1E"/>
    <w:rsid w:val="005A4FCA"/>
    <w:rsid w:val="005A5D14"/>
    <w:rsid w:val="006263C8"/>
    <w:rsid w:val="00670038"/>
    <w:rsid w:val="00691EC1"/>
    <w:rsid w:val="006A078D"/>
    <w:rsid w:val="006D4213"/>
    <w:rsid w:val="0071496D"/>
    <w:rsid w:val="007C53FB"/>
    <w:rsid w:val="008B7D18"/>
    <w:rsid w:val="008E6F19"/>
    <w:rsid w:val="008F1F97"/>
    <w:rsid w:val="008F4052"/>
    <w:rsid w:val="009147BD"/>
    <w:rsid w:val="00922820"/>
    <w:rsid w:val="009736FA"/>
    <w:rsid w:val="00990F20"/>
    <w:rsid w:val="00990F6B"/>
    <w:rsid w:val="009D4EB3"/>
    <w:rsid w:val="00AC0EC6"/>
    <w:rsid w:val="00B13D1B"/>
    <w:rsid w:val="00B26CE7"/>
    <w:rsid w:val="00B818DF"/>
    <w:rsid w:val="00B8776A"/>
    <w:rsid w:val="00BD0DA9"/>
    <w:rsid w:val="00BD7E07"/>
    <w:rsid w:val="00C0163D"/>
    <w:rsid w:val="00CB53BA"/>
    <w:rsid w:val="00D52117"/>
    <w:rsid w:val="00DB0D39"/>
    <w:rsid w:val="00DE5C4B"/>
    <w:rsid w:val="00DE5FCE"/>
    <w:rsid w:val="00E14005"/>
    <w:rsid w:val="00E614DD"/>
    <w:rsid w:val="00F6050B"/>
    <w:rsid w:val="00F9444C"/>
    <w:rsid w:val="00FC269A"/>
    <w:rsid w:val="00FE4FE4"/>
    <w:rsid w:val="00FF3BC8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455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12</cp:revision>
  <dcterms:created xsi:type="dcterms:W3CDTF">2018-02-27T15:55:00Z</dcterms:created>
  <dcterms:modified xsi:type="dcterms:W3CDTF">2018-03-04T22:52:00Z</dcterms:modified>
  <cp:version/>
</cp:coreProperties>
</file>