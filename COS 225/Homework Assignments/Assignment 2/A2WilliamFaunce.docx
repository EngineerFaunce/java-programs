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2FBB9" w14:textId="59AD7434" w:rsidR="00F9444C" w:rsidRDefault="004F22FA">
      <w:pPr>
        <w:pStyle w:val="NoSpacing"/>
      </w:pPr>
      <w:r>
        <w:t>William Faunce</w:t>
      </w:r>
    </w:p>
    <w:p w14:paraId="1EBFBE01" w14:textId="4DF33B97" w:rsidR="00E614DD" w:rsidRDefault="005A5D14">
      <w:pPr>
        <w:pStyle w:val="NoSpacing"/>
      </w:pPr>
      <w:r>
        <w:t>Carol Roberts</w:t>
      </w:r>
    </w:p>
    <w:p w14:paraId="3CE8DF04" w14:textId="54AD12C8" w:rsidR="00E614DD" w:rsidRDefault="005A5D14">
      <w:pPr>
        <w:pStyle w:val="NoSpacing"/>
      </w:pPr>
      <w:r>
        <w:t xml:space="preserve">COS </w:t>
      </w:r>
      <w:r w:rsidR="00420B06">
        <w:t>2</w:t>
      </w:r>
      <w:r>
        <w:t>25</w:t>
      </w:r>
    </w:p>
    <w:p w14:paraId="4CC06E33" w14:textId="78CF2DBF" w:rsidR="00E614DD" w:rsidRDefault="00420B06">
      <w:pPr>
        <w:pStyle w:val="NoSpacing"/>
      </w:pPr>
      <w:r>
        <w:t>0</w:t>
      </w:r>
      <w:r w:rsidR="00E34F11">
        <w:t>8</w:t>
      </w:r>
      <w:r w:rsidR="00BD0DA9">
        <w:t xml:space="preserve"> </w:t>
      </w:r>
      <w:r>
        <w:t>February</w:t>
      </w:r>
      <w:r w:rsidR="004F22FA">
        <w:t xml:space="preserve"> 201</w:t>
      </w:r>
      <w:r>
        <w:t>8</w:t>
      </w:r>
    </w:p>
    <w:p w14:paraId="0D507AE3" w14:textId="27673E44" w:rsidR="00E614DD" w:rsidRDefault="005A5D14">
      <w:pPr>
        <w:pStyle w:val="Title"/>
      </w:pPr>
      <w:r>
        <w:t>A</w:t>
      </w:r>
      <w:r w:rsidR="00562830">
        <w:t>2</w:t>
      </w:r>
      <w:r>
        <w:t>WilliamFaunce</w:t>
      </w:r>
    </w:p>
    <w:p w14:paraId="63872091" w14:textId="6A5683D6" w:rsidR="005A5D14" w:rsidRDefault="005A5D14" w:rsidP="005A5D14">
      <w:pPr>
        <w:ind w:firstLine="0"/>
      </w:pPr>
      <w:r>
        <w:t>Part I</w:t>
      </w:r>
    </w:p>
    <w:p w14:paraId="1CC029B3" w14:textId="4D4C5ED2" w:rsidR="00FF3BC8" w:rsidRDefault="00C8489B" w:rsidP="00C8489B">
      <w:pPr>
        <w:pStyle w:val="ListParagraph"/>
        <w:numPr>
          <w:ilvl w:val="0"/>
          <w:numId w:val="25"/>
        </w:numPr>
      </w:pPr>
      <w:r>
        <w:t>d</w:t>
      </w:r>
    </w:p>
    <w:p w14:paraId="0B80F6D6" w14:textId="5E361D60" w:rsidR="00C8489B" w:rsidRDefault="00C8489B" w:rsidP="00C8489B">
      <w:pPr>
        <w:pStyle w:val="ListParagraph"/>
        <w:numPr>
          <w:ilvl w:val="0"/>
          <w:numId w:val="25"/>
        </w:numPr>
      </w:pPr>
      <w:r>
        <w:t>c</w:t>
      </w:r>
    </w:p>
    <w:p w14:paraId="213A6BA3" w14:textId="5473C39E" w:rsidR="00C8489B" w:rsidRDefault="00D55B5F" w:rsidP="00C8489B">
      <w:pPr>
        <w:pStyle w:val="ListParagraph"/>
        <w:numPr>
          <w:ilvl w:val="0"/>
          <w:numId w:val="25"/>
        </w:numPr>
      </w:pPr>
      <w:r>
        <w:t>a, c, d</w:t>
      </w:r>
    </w:p>
    <w:p w14:paraId="097192E5" w14:textId="468AE2D9" w:rsidR="00C8489B" w:rsidRDefault="00C8489B" w:rsidP="00C8489B">
      <w:pPr>
        <w:pStyle w:val="ListParagraph"/>
        <w:numPr>
          <w:ilvl w:val="0"/>
          <w:numId w:val="25"/>
        </w:numPr>
      </w:pPr>
      <w:r>
        <w:t>c</w:t>
      </w:r>
    </w:p>
    <w:p w14:paraId="3A983CCF" w14:textId="3A37BE46" w:rsidR="00C8489B" w:rsidRDefault="00C8489B" w:rsidP="00C8489B">
      <w:pPr>
        <w:pStyle w:val="ListParagraph"/>
        <w:numPr>
          <w:ilvl w:val="0"/>
          <w:numId w:val="25"/>
        </w:numPr>
      </w:pPr>
      <w:r>
        <w:t>c</w:t>
      </w:r>
    </w:p>
    <w:p w14:paraId="0E41A1D4" w14:textId="117D0C35" w:rsidR="00C8489B" w:rsidRDefault="00C8489B" w:rsidP="00C8489B">
      <w:pPr>
        <w:pStyle w:val="ListParagraph"/>
        <w:numPr>
          <w:ilvl w:val="0"/>
          <w:numId w:val="25"/>
        </w:numPr>
      </w:pPr>
      <w:r>
        <w:t>b</w:t>
      </w:r>
    </w:p>
    <w:p w14:paraId="1AD38550" w14:textId="0C6C9ABA" w:rsidR="00C8489B" w:rsidRDefault="00C8489B" w:rsidP="00C8489B">
      <w:pPr>
        <w:pStyle w:val="ListParagraph"/>
        <w:numPr>
          <w:ilvl w:val="0"/>
          <w:numId w:val="25"/>
        </w:numPr>
      </w:pPr>
      <w:r>
        <w:t>d</w:t>
      </w:r>
    </w:p>
    <w:p w14:paraId="18BC164B" w14:textId="0059B394" w:rsidR="00C8489B" w:rsidRDefault="00C8489B" w:rsidP="00C8489B">
      <w:pPr>
        <w:pStyle w:val="ListParagraph"/>
        <w:numPr>
          <w:ilvl w:val="0"/>
          <w:numId w:val="25"/>
        </w:numPr>
      </w:pPr>
      <w:r>
        <w:t>b</w:t>
      </w:r>
    </w:p>
    <w:p w14:paraId="20FF73E9" w14:textId="30F5BE3D" w:rsidR="00C8489B" w:rsidRDefault="00C8489B" w:rsidP="00C8489B">
      <w:pPr>
        <w:pStyle w:val="ListParagraph"/>
        <w:numPr>
          <w:ilvl w:val="0"/>
          <w:numId w:val="25"/>
        </w:numPr>
      </w:pPr>
      <w:r>
        <w:t>pane.getChildren( ).addAll(circle, label);</w:t>
      </w:r>
    </w:p>
    <w:p w14:paraId="629B0F71" w14:textId="43C1E335" w:rsidR="00C8489B" w:rsidRDefault="00C8489B" w:rsidP="00C8489B">
      <w:pPr>
        <w:pStyle w:val="ListParagraph"/>
        <w:numPr>
          <w:ilvl w:val="0"/>
          <w:numId w:val="25"/>
        </w:numPr>
      </w:pPr>
      <w:r>
        <w:t>d</w:t>
      </w:r>
    </w:p>
    <w:p w14:paraId="23973D78" w14:textId="0244F56B" w:rsidR="00F3536A" w:rsidRDefault="00F3536A" w:rsidP="00F3536A">
      <w:pPr>
        <w:ind w:firstLine="0"/>
      </w:pPr>
    </w:p>
    <w:p w14:paraId="67D9E8BD" w14:textId="0BEB16D5" w:rsidR="00F3536A" w:rsidRDefault="00F3536A" w:rsidP="00F3536A">
      <w:pPr>
        <w:ind w:firstLine="0"/>
      </w:pPr>
      <w:r>
        <w:t>Screenshot</w:t>
      </w:r>
      <w:r w:rsidR="004F3EBD">
        <w:t>s:</w:t>
      </w:r>
    </w:p>
    <w:p w14:paraId="20E8D2F2" w14:textId="24A88355" w:rsidR="003317E5" w:rsidRPr="005A5D14" w:rsidRDefault="00511EA8" w:rsidP="00F3536A">
      <w:pPr>
        <w:ind w:firstLine="0"/>
      </w:pPr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24B177C" wp14:editId="17050B9C">
            <wp:simplePos x="0" y="0"/>
            <wp:positionH relativeFrom="column">
              <wp:posOffset>-847725</wp:posOffset>
            </wp:positionH>
            <wp:positionV relativeFrom="paragraph">
              <wp:posOffset>0</wp:posOffset>
            </wp:positionV>
            <wp:extent cx="3829050" cy="50577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F3EBD">
        <w:rPr>
          <w:noProof/>
        </w:rPr>
        <w:drawing>
          <wp:anchor distT="0" distB="0" distL="114300" distR="114300" simplePos="0" relativeHeight="251659264" behindDoc="1" locked="0" layoutInCell="1" allowOverlap="1" wp14:anchorId="59D6E435" wp14:editId="040F743C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3829050" cy="5086350"/>
            <wp:effectExtent l="0" t="0" r="0" b="0"/>
            <wp:wrapTight wrapText="bothSides">
              <wp:wrapPolygon edited="0">
                <wp:start x="0" y="0"/>
                <wp:lineTo x="0" y="21519"/>
                <wp:lineTo x="21493" y="21519"/>
                <wp:lineTo x="2149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3317E5" w:rsidRPr="005A5D14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B3E8B9" w14:textId="77777777" w:rsidR="0074113E" w:rsidRDefault="0074113E">
      <w:pPr>
        <w:spacing w:line="240" w:lineRule="auto"/>
      </w:pPr>
      <w:r>
        <w:separator/>
      </w:r>
    </w:p>
  </w:endnote>
  <w:endnote w:type="continuationSeparator" w:id="0">
    <w:p w14:paraId="11DCC76B" w14:textId="77777777" w:rsidR="0074113E" w:rsidRDefault="007411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754474" w14:textId="77777777" w:rsidR="0074113E" w:rsidRDefault="0074113E">
      <w:pPr>
        <w:spacing w:line="240" w:lineRule="auto"/>
      </w:pPr>
      <w:r>
        <w:separator/>
      </w:r>
    </w:p>
  </w:footnote>
  <w:footnote w:type="continuationSeparator" w:id="0">
    <w:p w14:paraId="02D7BD26" w14:textId="77777777" w:rsidR="0074113E" w:rsidRDefault="007411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7F61EF" w14:textId="481A27AA" w:rsidR="00E614DD" w:rsidRDefault="000E00A6">
    <w:pPr>
      <w:pStyle w:val="Header"/>
    </w:pPr>
    <w:r>
      <w:t>Faunce</w:t>
    </w:r>
    <w:r w:rsidR="00691EC1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511EA8">
      <w:rPr>
        <w:noProof/>
      </w:rPr>
      <w:t>2</w:t>
    </w:r>
    <w:r w:rsidR="00691EC1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7076BE" w14:textId="2DB8399E" w:rsidR="00E614DD" w:rsidRDefault="004F22FA">
    <w:pPr>
      <w:pStyle w:val="Header"/>
    </w:pPr>
    <w:r>
      <w:t xml:space="preserve"> Faunce</w:t>
    </w:r>
    <w:r w:rsidR="00B13D1B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511EA8">
      <w:rPr>
        <w:noProof/>
      </w:rPr>
      <w:t>1</w:t>
    </w:r>
    <w:r w:rsidR="00691EC1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335BAA"/>
    <w:multiLevelType w:val="multilevel"/>
    <w:tmpl w:val="82986E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30E2FE4"/>
    <w:multiLevelType w:val="hybridMultilevel"/>
    <w:tmpl w:val="4E00C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7072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DB07618"/>
    <w:multiLevelType w:val="multilevel"/>
    <w:tmpl w:val="A3C8CF7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2EBA4E02"/>
    <w:multiLevelType w:val="hybridMultilevel"/>
    <w:tmpl w:val="1BFE5E1A"/>
    <w:lvl w:ilvl="0" w:tplc="8CECDD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E4A6A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9BD0CE8"/>
    <w:multiLevelType w:val="multilevel"/>
    <w:tmpl w:val="D050418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54C54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88417E4"/>
    <w:multiLevelType w:val="hybridMultilevel"/>
    <w:tmpl w:val="2D64D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5B1B5787"/>
    <w:multiLevelType w:val="multilevel"/>
    <w:tmpl w:val="4572ABF8"/>
    <w:numStyleLink w:val="MLAOutline"/>
  </w:abstractNum>
  <w:abstractNum w:abstractNumId="22" w15:restartNumberingAfterBreak="0">
    <w:nsid w:val="5F2B2DE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AAF03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A392C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20"/>
  </w:num>
  <w:num w:numId="13">
    <w:abstractNumId w:val="21"/>
  </w:num>
  <w:num w:numId="14">
    <w:abstractNumId w:val="16"/>
  </w:num>
  <w:num w:numId="15">
    <w:abstractNumId w:val="23"/>
  </w:num>
  <w:num w:numId="16">
    <w:abstractNumId w:val="18"/>
  </w:num>
  <w:num w:numId="17">
    <w:abstractNumId w:val="12"/>
  </w:num>
  <w:num w:numId="18">
    <w:abstractNumId w:val="10"/>
  </w:num>
  <w:num w:numId="19">
    <w:abstractNumId w:val="17"/>
  </w:num>
  <w:num w:numId="20">
    <w:abstractNumId w:val="24"/>
  </w:num>
  <w:num w:numId="21">
    <w:abstractNumId w:val="14"/>
  </w:num>
  <w:num w:numId="22">
    <w:abstractNumId w:val="22"/>
  </w:num>
  <w:num w:numId="23">
    <w:abstractNumId w:val="19"/>
  </w:num>
  <w:num w:numId="24">
    <w:abstractNumId w:val="11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2FA"/>
    <w:rsid w:val="00040CBB"/>
    <w:rsid w:val="000B78C8"/>
    <w:rsid w:val="000E00A6"/>
    <w:rsid w:val="00115B74"/>
    <w:rsid w:val="001331F0"/>
    <w:rsid w:val="001463B2"/>
    <w:rsid w:val="001F62C0"/>
    <w:rsid w:val="0022271E"/>
    <w:rsid w:val="00245E02"/>
    <w:rsid w:val="00286086"/>
    <w:rsid w:val="002A6868"/>
    <w:rsid w:val="002B39BE"/>
    <w:rsid w:val="003317E5"/>
    <w:rsid w:val="00353B66"/>
    <w:rsid w:val="00420B06"/>
    <w:rsid w:val="004A2675"/>
    <w:rsid w:val="004F22FA"/>
    <w:rsid w:val="004F3EBD"/>
    <w:rsid w:val="004F7139"/>
    <w:rsid w:val="00511EA8"/>
    <w:rsid w:val="005218CA"/>
    <w:rsid w:val="00562830"/>
    <w:rsid w:val="005A5D14"/>
    <w:rsid w:val="006263C8"/>
    <w:rsid w:val="00691EC1"/>
    <w:rsid w:val="006D4213"/>
    <w:rsid w:val="0071496D"/>
    <w:rsid w:val="0074113E"/>
    <w:rsid w:val="007C53FB"/>
    <w:rsid w:val="00863636"/>
    <w:rsid w:val="008B7D18"/>
    <w:rsid w:val="008E6F19"/>
    <w:rsid w:val="008F1F97"/>
    <w:rsid w:val="008F4052"/>
    <w:rsid w:val="009147BD"/>
    <w:rsid w:val="00922820"/>
    <w:rsid w:val="009736FA"/>
    <w:rsid w:val="009D4EB3"/>
    <w:rsid w:val="00AC0EC6"/>
    <w:rsid w:val="00B13D1B"/>
    <w:rsid w:val="00B818DF"/>
    <w:rsid w:val="00B8776A"/>
    <w:rsid w:val="00BD0DA9"/>
    <w:rsid w:val="00BD7E07"/>
    <w:rsid w:val="00C8489B"/>
    <w:rsid w:val="00D52117"/>
    <w:rsid w:val="00D55B5F"/>
    <w:rsid w:val="00DB0D39"/>
    <w:rsid w:val="00E14005"/>
    <w:rsid w:val="00E34F11"/>
    <w:rsid w:val="00E614DD"/>
    <w:rsid w:val="00EA718E"/>
    <w:rsid w:val="00F3536A"/>
    <w:rsid w:val="00F6050B"/>
    <w:rsid w:val="00F9444C"/>
    <w:rsid w:val="00FC269A"/>
    <w:rsid w:val="00FE4FE4"/>
    <w:rsid w:val="00FF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694D77"/>
  <w15:chartTrackingRefBased/>
  <w15:docId w15:val="{71BFAF05-BAFD-410C-9A01-37EAF9024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444C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0B78C8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8C8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8C8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8C8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8C8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8C8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8C8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8C8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8C8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CBB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B818DF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040CBB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40CBB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40CBB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40CBB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5E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040CBB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CB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C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CBB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0CBB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040CBB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4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040C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40CBB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3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3"/>
    <w:rsid w:val="004A267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1"/>
    <w:qFormat/>
    <w:rsid w:val="001463B2"/>
    <w:pPr>
      <w:ind w:firstLine="0"/>
      <w:jc w:val="center"/>
    </w:pPr>
    <w:rPr>
      <w:rFonts w:asciiTheme="majorHAnsi" w:eastAsiaTheme="majorEastAsia" w:hAnsiTheme="majorHAnsi" w:cstheme="majorBidi"/>
      <w:kern w:val="28"/>
    </w:rPr>
  </w:style>
  <w:style w:type="character" w:customStyle="1" w:styleId="TitleChar">
    <w:name w:val="Title Char"/>
    <w:basedOn w:val="DefaultParagraphFont"/>
    <w:link w:val="Title"/>
    <w:uiPriority w:val="1"/>
    <w:rsid w:val="001463B2"/>
    <w:rPr>
      <w:rFonts w:asciiTheme="majorHAnsi" w:eastAsiaTheme="majorEastAsia" w:hAnsiTheme="majorHAnsi" w:cstheme="majorBidi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818DF"/>
    <w:rPr>
      <w:color w:val="595959" w:themeColor="text1" w:themeTint="A6"/>
    </w:rPr>
  </w:style>
  <w:style w:type="character" w:styleId="Emphasis">
    <w:name w:val="Emphasis"/>
    <w:basedOn w:val="DefaultParagraphFont"/>
    <w:uiPriority w:val="8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5"/>
    <w:qFormat/>
    <w:pPr>
      <w:spacing w:before="240"/>
    </w:pPr>
  </w:style>
  <w:style w:type="paragraph" w:customStyle="1" w:styleId="TableNote">
    <w:name w:val="Table Note"/>
    <w:basedOn w:val="Normal"/>
    <w:uiPriority w:val="6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7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rsid w:val="001463B2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3B2"/>
  </w:style>
  <w:style w:type="character" w:styleId="IntenseEmphasis">
    <w:name w:val="Intense Emphasis"/>
    <w:basedOn w:val="DefaultParagraphFont"/>
    <w:uiPriority w:val="21"/>
    <w:semiHidden/>
    <w:unhideWhenUsed/>
    <w:qFormat/>
    <w:rsid w:val="004F7139"/>
    <w:rPr>
      <w:i/>
      <w:iCs/>
      <w:color w:val="595959" w:themeColor="text1" w:themeTint="A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F7139"/>
    <w:pPr>
      <w:pBdr>
        <w:top w:val="single" w:sz="4" w:space="10" w:color="595959" w:themeColor="text1" w:themeTint="A6"/>
        <w:bottom w:val="single" w:sz="4" w:space="10" w:color="595959" w:themeColor="text1" w:themeTint="A6"/>
      </w:pBdr>
      <w:spacing w:before="360" w:after="360"/>
      <w:ind w:left="864" w:right="864"/>
      <w:jc w:val="center"/>
    </w:pPr>
    <w:rPr>
      <w:i/>
      <w:iCs/>
      <w:color w:val="595959" w:themeColor="text1" w:themeTint="A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F7139"/>
    <w:rPr>
      <w:i/>
      <w:iC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F7139"/>
    <w:rPr>
      <w:b/>
      <w:bCs/>
      <w:smallCaps/>
      <w:color w:val="595959" w:themeColor="text1" w:themeTint="A6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B818DF"/>
    <w:rPr>
      <w:color w:val="595959" w:themeColor="text1" w:themeTint="A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53FB"/>
    <w:rPr>
      <w:sz w:val="22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paragraph" w:styleId="ListParagraph">
    <w:name w:val="List Paragraph"/>
    <w:basedOn w:val="Normal"/>
    <w:uiPriority w:val="34"/>
    <w:unhideWhenUsed/>
    <w:qFormat/>
    <w:rsid w:val="005A5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xoti\AppData\Roaming\Microsoft\Templates\MLA%20style%20paper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paper.dotx</Template>
  <TotalTime>563</TotalTime>
  <Pages>2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Faunce</dc:creator>
  <cp:keywords/>
  <dc:description/>
  <cp:lastModifiedBy>William Faunce</cp:lastModifiedBy>
  <cp:revision>4</cp:revision>
  <dcterms:created xsi:type="dcterms:W3CDTF">2018-02-08T18:56:00Z</dcterms:created>
  <dcterms:modified xsi:type="dcterms:W3CDTF">2018-02-09T19:46:00Z</dcterms:modified>
  <cp:version/>
</cp:coreProperties>
</file>