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42E5B3A2" w:rsidR="00F9444C" w:rsidRDefault="004F22FA">
      <w:pPr>
        <w:pStyle w:val="NoSpacing"/>
      </w:pPr>
      <w:r>
        <w:t>William Faunce</w:t>
      </w:r>
    </w:p>
    <w:p w14:paraId="1EBFBE01" w14:textId="79B41943" w:rsidR="00E614DD" w:rsidRDefault="005A5D14">
      <w:pPr>
        <w:pStyle w:val="NoSpacing"/>
      </w:pPr>
      <w:r>
        <w:t>Carol Roberts</w:t>
      </w:r>
    </w:p>
    <w:p w14:paraId="3CE8DF04" w14:textId="33B464A7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3A86D4D3" w:rsidR="00E614DD" w:rsidRDefault="00241110">
      <w:pPr>
        <w:pStyle w:val="NoSpacing"/>
      </w:pPr>
      <w:r>
        <w:t>09</w:t>
      </w:r>
      <w:r w:rsidR="00BD0DA9">
        <w:t xml:space="preserve"> </w:t>
      </w:r>
      <w:r w:rsidR="00400DD4">
        <w:t>March</w:t>
      </w:r>
      <w:r w:rsidR="004F22FA">
        <w:t xml:space="preserve"> 201</w:t>
      </w:r>
      <w:r w:rsidR="00420B06">
        <w:t>8</w:t>
      </w:r>
    </w:p>
    <w:p w14:paraId="0D507AE3" w14:textId="1AA0677B" w:rsidR="00E614DD" w:rsidRDefault="005A5D14">
      <w:pPr>
        <w:pStyle w:val="Title"/>
      </w:pPr>
      <w:r>
        <w:t>A</w:t>
      </w:r>
      <w:r w:rsidR="00241110">
        <w:t>5</w:t>
      </w:r>
      <w:r>
        <w:t>WilliamFaunce</w:t>
      </w:r>
    </w:p>
    <w:p w14:paraId="63872091" w14:textId="3C7F01F0" w:rsidR="005A5D14" w:rsidRDefault="005A5D14" w:rsidP="005A5D14">
      <w:pPr>
        <w:ind w:firstLine="0"/>
      </w:pPr>
      <w:r>
        <w:t>Part I</w:t>
      </w:r>
    </w:p>
    <w:p w14:paraId="1CC029B3" w14:textId="5FB06679" w:rsidR="00FF3BC8" w:rsidRDefault="00241110" w:rsidP="00241110">
      <w:pPr>
        <w:pStyle w:val="ListParagraph"/>
        <w:numPr>
          <w:ilvl w:val="0"/>
          <w:numId w:val="25"/>
        </w:numPr>
      </w:pPr>
      <w:r>
        <w:t>a</w:t>
      </w:r>
    </w:p>
    <w:p w14:paraId="526F60A2" w14:textId="4D264A7F" w:rsidR="00241110" w:rsidRDefault="00241110" w:rsidP="00241110">
      <w:pPr>
        <w:pStyle w:val="ListParagraph"/>
        <w:numPr>
          <w:ilvl w:val="0"/>
          <w:numId w:val="25"/>
        </w:numPr>
      </w:pPr>
      <w:r>
        <w:t>b</w:t>
      </w:r>
    </w:p>
    <w:p w14:paraId="2D88BB02" w14:textId="7E230117" w:rsidR="00241110" w:rsidRDefault="00241110" w:rsidP="00241110">
      <w:pPr>
        <w:pStyle w:val="ListParagraph"/>
        <w:numPr>
          <w:ilvl w:val="0"/>
          <w:numId w:val="25"/>
        </w:numPr>
      </w:pPr>
      <w:r>
        <w:t>e</w:t>
      </w:r>
    </w:p>
    <w:p w14:paraId="54F083DE" w14:textId="69C2A3EB" w:rsidR="00241110" w:rsidRDefault="00241110" w:rsidP="00241110">
      <w:pPr>
        <w:pStyle w:val="ListParagraph"/>
        <w:numPr>
          <w:ilvl w:val="0"/>
          <w:numId w:val="25"/>
        </w:numPr>
      </w:pPr>
      <w:r>
        <w:t>b</w:t>
      </w:r>
    </w:p>
    <w:p w14:paraId="3E54760C" w14:textId="459659E3" w:rsidR="00241110" w:rsidRDefault="00241110" w:rsidP="00241110">
      <w:pPr>
        <w:pStyle w:val="ListParagraph"/>
        <w:numPr>
          <w:ilvl w:val="0"/>
          <w:numId w:val="25"/>
        </w:numPr>
      </w:pPr>
      <w:r>
        <w:t>b</w:t>
      </w:r>
    </w:p>
    <w:p w14:paraId="1627C3F7" w14:textId="41A10F01" w:rsidR="00241110" w:rsidRDefault="00241110" w:rsidP="00241110">
      <w:pPr>
        <w:pStyle w:val="ListParagraph"/>
        <w:numPr>
          <w:ilvl w:val="0"/>
          <w:numId w:val="25"/>
        </w:numPr>
      </w:pPr>
      <w:r>
        <w:t>a, b, c</w:t>
      </w:r>
    </w:p>
    <w:p w14:paraId="5232AC9A" w14:textId="1E5768E3" w:rsidR="00241110" w:rsidRDefault="00241110" w:rsidP="00241110">
      <w:pPr>
        <w:pStyle w:val="ListParagraph"/>
        <w:numPr>
          <w:ilvl w:val="0"/>
          <w:numId w:val="25"/>
        </w:numPr>
      </w:pPr>
      <w:r>
        <w:t>c</w:t>
      </w:r>
    </w:p>
    <w:p w14:paraId="69DD4E8B" w14:textId="4B485487" w:rsidR="00241110" w:rsidRDefault="00241110" w:rsidP="00241110">
      <w:pPr>
        <w:pStyle w:val="ListParagraph"/>
        <w:numPr>
          <w:ilvl w:val="0"/>
          <w:numId w:val="25"/>
        </w:numPr>
      </w:pPr>
      <w:r>
        <w:t>Collection&lt;String&gt; c = new LinkedList&lt;</w:t>
      </w:r>
      <w:r w:rsidR="00A55BFC">
        <w:t>String</w:t>
      </w:r>
      <w:proofErr w:type="gramStart"/>
      <w:r>
        <w:t>&gt;(</w:t>
      </w:r>
      <w:proofErr w:type="gramEnd"/>
      <w:r>
        <w:t>);</w:t>
      </w:r>
    </w:p>
    <w:p w14:paraId="0FBDB88D" w14:textId="796F0F15" w:rsidR="00A55BFC" w:rsidRDefault="00AA2DC0" w:rsidP="00241110">
      <w:pPr>
        <w:pStyle w:val="ListParagraph"/>
        <w:numPr>
          <w:ilvl w:val="0"/>
          <w:numId w:val="25"/>
        </w:numPr>
      </w:pPr>
      <w:r>
        <w:t>a, b, c, e</w:t>
      </w:r>
    </w:p>
    <w:p w14:paraId="7AA4244C" w14:textId="7D93D2C4" w:rsidR="007B0574" w:rsidRDefault="00A16329" w:rsidP="007B0574">
      <w:pPr>
        <w:ind w:firstLine="0"/>
      </w:pPr>
      <w:r>
        <w:t>Screenshots:</w:t>
      </w:r>
    </w:p>
    <w:p w14:paraId="67F333BA" w14:textId="184338C1" w:rsidR="000A56EF" w:rsidRDefault="000A56EF" w:rsidP="007B0574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AFB57" wp14:editId="6CFCCB92">
            <wp:simplePos x="0" y="0"/>
            <wp:positionH relativeFrom="margin">
              <wp:posOffset>3629025</wp:posOffset>
            </wp:positionH>
            <wp:positionV relativeFrom="paragraph">
              <wp:posOffset>85090</wp:posOffset>
            </wp:positionV>
            <wp:extent cx="2618740" cy="2533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343686" wp14:editId="365BCC79">
            <wp:extent cx="3045133" cy="1876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73" cy="18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9DAF" w14:textId="5B6D5302" w:rsidR="000A56EF" w:rsidRPr="005A5D14" w:rsidRDefault="000A56EF" w:rsidP="007B0574">
      <w:pPr>
        <w:ind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0A2114DF" wp14:editId="248948D6">
            <wp:extent cx="2893444" cy="4124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67" cy="414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56EF" w:rsidRPr="005A5D14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D0CCB" w14:textId="77777777" w:rsidR="00F01DCE" w:rsidRDefault="00F01DCE">
      <w:pPr>
        <w:spacing w:line="240" w:lineRule="auto"/>
      </w:pPr>
      <w:r>
        <w:separator/>
      </w:r>
    </w:p>
  </w:endnote>
  <w:endnote w:type="continuationSeparator" w:id="0">
    <w:p w14:paraId="3F6C68C7" w14:textId="77777777" w:rsidR="00F01DCE" w:rsidRDefault="00F01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3268" w14:textId="77777777" w:rsidR="00F01DCE" w:rsidRDefault="00F01DCE">
      <w:pPr>
        <w:spacing w:line="240" w:lineRule="auto"/>
      </w:pPr>
      <w:r>
        <w:separator/>
      </w:r>
    </w:p>
  </w:footnote>
  <w:footnote w:type="continuationSeparator" w:id="0">
    <w:p w14:paraId="6520690C" w14:textId="77777777" w:rsidR="00F01DCE" w:rsidRDefault="00F01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7777777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25F23AAF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A16329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0FF7A21"/>
    <w:multiLevelType w:val="hybridMultilevel"/>
    <w:tmpl w:val="686C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5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6"/>
  </w:num>
  <w:num w:numId="20">
    <w:abstractNumId w:val="24"/>
  </w:num>
  <w:num w:numId="21">
    <w:abstractNumId w:val="14"/>
  </w:num>
  <w:num w:numId="22">
    <w:abstractNumId w:val="22"/>
  </w:num>
  <w:num w:numId="23">
    <w:abstractNumId w:val="19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A56EF"/>
    <w:rsid w:val="000B78C8"/>
    <w:rsid w:val="000E00A6"/>
    <w:rsid w:val="00115B74"/>
    <w:rsid w:val="001331F0"/>
    <w:rsid w:val="001463B2"/>
    <w:rsid w:val="001F62C0"/>
    <w:rsid w:val="00241110"/>
    <w:rsid w:val="00245E02"/>
    <w:rsid w:val="00286086"/>
    <w:rsid w:val="002A6868"/>
    <w:rsid w:val="00353B66"/>
    <w:rsid w:val="00400DD4"/>
    <w:rsid w:val="00420B06"/>
    <w:rsid w:val="004A2675"/>
    <w:rsid w:val="004F22FA"/>
    <w:rsid w:val="004F7139"/>
    <w:rsid w:val="005218CA"/>
    <w:rsid w:val="005A5D14"/>
    <w:rsid w:val="006263C8"/>
    <w:rsid w:val="00691EC1"/>
    <w:rsid w:val="006D4213"/>
    <w:rsid w:val="0071496D"/>
    <w:rsid w:val="007804C7"/>
    <w:rsid w:val="007B0574"/>
    <w:rsid w:val="007C53FB"/>
    <w:rsid w:val="008B7D18"/>
    <w:rsid w:val="008E6F19"/>
    <w:rsid w:val="008F1F97"/>
    <w:rsid w:val="008F4052"/>
    <w:rsid w:val="009147BD"/>
    <w:rsid w:val="00922820"/>
    <w:rsid w:val="009736FA"/>
    <w:rsid w:val="009D4EB3"/>
    <w:rsid w:val="00A16329"/>
    <w:rsid w:val="00A55BFC"/>
    <w:rsid w:val="00AA2DC0"/>
    <w:rsid w:val="00AC0EC6"/>
    <w:rsid w:val="00B004DB"/>
    <w:rsid w:val="00B13D1B"/>
    <w:rsid w:val="00B818DF"/>
    <w:rsid w:val="00B8776A"/>
    <w:rsid w:val="00BD0DA9"/>
    <w:rsid w:val="00BD7E07"/>
    <w:rsid w:val="00D52117"/>
    <w:rsid w:val="00DB0D39"/>
    <w:rsid w:val="00E14005"/>
    <w:rsid w:val="00E614DD"/>
    <w:rsid w:val="00F01DCE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7</cp:revision>
  <dcterms:created xsi:type="dcterms:W3CDTF">2018-03-08T18:28:00Z</dcterms:created>
  <dcterms:modified xsi:type="dcterms:W3CDTF">2018-03-09T18:29:00Z</dcterms:modified>
  <cp:version/>
</cp:coreProperties>
</file>