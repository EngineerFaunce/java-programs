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A93FE26" w:rsidR="00F9444C" w:rsidRDefault="004F22FA">
      <w:pPr>
        <w:pStyle w:val="NoSpacing"/>
      </w:pPr>
      <w:bookmarkStart w:id="0" w:name="_GoBack"/>
      <w:bookmarkEnd w:id="0"/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6B42F594" w:rsidR="00E614DD" w:rsidRDefault="000B3705">
      <w:pPr>
        <w:pStyle w:val="NoSpacing"/>
      </w:pPr>
      <w:r>
        <w:t>23</w:t>
      </w:r>
      <w:r w:rsidR="00BD0DA9">
        <w:t xml:space="preserve"> </w:t>
      </w:r>
      <w:r w:rsidR="00400DD4">
        <w:t>March</w:t>
      </w:r>
      <w:r w:rsidR="004F22FA">
        <w:t xml:space="preserve"> 201</w:t>
      </w:r>
      <w:r w:rsidR="00420B06">
        <w:t>8</w:t>
      </w:r>
    </w:p>
    <w:p w14:paraId="0D507AE3" w14:textId="50373463" w:rsidR="00E614DD" w:rsidRDefault="005A5D14">
      <w:pPr>
        <w:pStyle w:val="Title"/>
      </w:pPr>
      <w:r>
        <w:t>A</w:t>
      </w:r>
      <w:r w:rsidR="000B3705">
        <w:t>6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20A3C8E7" w14:textId="49C35CE0" w:rsidR="00643210" w:rsidRDefault="00643210" w:rsidP="00643210">
      <w:pPr>
        <w:pStyle w:val="ListParagraph"/>
        <w:numPr>
          <w:ilvl w:val="0"/>
          <w:numId w:val="25"/>
        </w:numPr>
      </w:pPr>
      <w:proofErr w:type="gramStart"/>
      <w:r>
        <w:t>[  10</w:t>
      </w:r>
      <w:proofErr w:type="gramEnd"/>
      <w:r>
        <w:t xml:space="preserve">  </w:t>
      </w:r>
      <w:r>
        <w:sym w:font="Wingdings" w:char="F0E0"/>
      </w:r>
      <w:r>
        <w:t xml:space="preserve">  60  </w:t>
      </w:r>
      <w:r>
        <w:sym w:font="Wingdings" w:char="F0E0"/>
      </w:r>
      <w:r>
        <w:t xml:space="preserve">  20  </w:t>
      </w:r>
      <w:r>
        <w:sym w:font="Wingdings" w:char="F0E0"/>
      </w:r>
      <w:r>
        <w:t xml:space="preserve">  null  ]</w:t>
      </w:r>
    </w:p>
    <w:p w14:paraId="2BAD04A0" w14:textId="0A748775" w:rsidR="00E94322" w:rsidRDefault="00E94322" w:rsidP="00B0608C">
      <w:r w:rsidRPr="00E94322">
        <w:rPr>
          <w:b/>
        </w:rPr>
        <w:t>h</w:t>
      </w:r>
      <w:r w:rsidR="00030F1F" w:rsidRPr="00E94322">
        <w:rPr>
          <w:b/>
        </w:rPr>
        <w:t>ead</w:t>
      </w:r>
      <w:r w:rsidR="00030F1F">
        <w:t>: 10</w:t>
      </w:r>
      <w:r w:rsidR="00030F1F">
        <w:tab/>
      </w:r>
      <w:proofErr w:type="gramStart"/>
      <w:r w:rsidRPr="00E94322">
        <w:rPr>
          <w:b/>
        </w:rPr>
        <w:t>t</w:t>
      </w:r>
      <w:r w:rsidR="00030F1F" w:rsidRPr="00E94322">
        <w:rPr>
          <w:b/>
        </w:rPr>
        <w:t>ail</w:t>
      </w:r>
      <w:proofErr w:type="gramEnd"/>
      <w:r w:rsidR="00030F1F">
        <w:t>: 20</w:t>
      </w:r>
    </w:p>
    <w:p w14:paraId="1443D2E4" w14:textId="77777777" w:rsidR="0058590A" w:rsidRDefault="0058590A" w:rsidP="0058590A">
      <w:pPr>
        <w:pStyle w:val="ListParagraph"/>
        <w:numPr>
          <w:ilvl w:val="0"/>
          <w:numId w:val="25"/>
        </w:numPr>
      </w:pPr>
      <w:r>
        <w:t xml:space="preserve">Iterator&lt;String&gt; iterator = </w:t>
      </w:r>
      <w:proofErr w:type="spellStart"/>
      <w:proofErr w:type="gramStart"/>
      <w:r>
        <w:t>words.iterator</w:t>
      </w:r>
      <w:proofErr w:type="spellEnd"/>
      <w:proofErr w:type="gramEnd"/>
      <w:r>
        <w:t>();</w:t>
      </w:r>
    </w:p>
    <w:p w14:paraId="1A6B3DDB" w14:textId="2E8FDB71" w:rsidR="0058590A" w:rsidRDefault="0058590A" w:rsidP="0058590A">
      <w:pPr>
        <w:pStyle w:val="ListParagraph"/>
        <w:ind w:firstLine="0"/>
      </w:pPr>
      <w:r>
        <w:t>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1F30A9D7" w14:textId="0DEC9F0F" w:rsidR="0058590A" w:rsidRDefault="0058590A" w:rsidP="0058590A">
      <w:pPr>
        <w:pStyle w:val="ListParagraph"/>
      </w:pPr>
      <w:r>
        <w:t xml:space="preserve">String result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28F0682F" w14:textId="2C945CF5" w:rsidR="0058590A" w:rsidRDefault="0058590A" w:rsidP="0058590A">
      <w:pPr>
        <w:pStyle w:val="ListParagraph"/>
      </w:pPr>
      <w:r>
        <w:t>if(</w:t>
      </w:r>
      <w:proofErr w:type="spellStart"/>
      <w:proofErr w:type="gramStart"/>
      <w:r>
        <w:t>result.contains</w:t>
      </w:r>
      <w:proofErr w:type="spellEnd"/>
      <w:proofErr w:type="gramEnd"/>
      <w:r>
        <w:t>("o"))</w:t>
      </w:r>
    </w:p>
    <w:p w14:paraId="1ED11E6C" w14:textId="1EA7F1D2" w:rsidR="0058590A" w:rsidRDefault="0058590A" w:rsidP="0058590A">
      <w:pPr>
        <w:pStyle w:val="ListParagraph"/>
        <w:ind w:left="1440"/>
      </w:pPr>
      <w:proofErr w:type="spellStart"/>
      <w:r>
        <w:t>System.out.println</w:t>
      </w:r>
      <w:proofErr w:type="spellEnd"/>
      <w:r>
        <w:t>(result);</w:t>
      </w:r>
    </w:p>
    <w:p w14:paraId="70632F67" w14:textId="18A2E36D" w:rsidR="00E94322" w:rsidRDefault="0058590A" w:rsidP="0058590A">
      <w:pPr>
        <w:pStyle w:val="ListParagraph"/>
        <w:ind w:firstLine="0"/>
      </w:pPr>
      <w:r>
        <w:t>}</w:t>
      </w:r>
    </w:p>
    <w:p w14:paraId="61FC8967" w14:textId="66450701" w:rsidR="00B0608C" w:rsidRDefault="00684691" w:rsidP="00B0608C">
      <w:pPr>
        <w:pStyle w:val="ListParagraph"/>
        <w:numPr>
          <w:ilvl w:val="0"/>
          <w:numId w:val="25"/>
        </w:numPr>
      </w:pPr>
      <w:r>
        <w:t>cot hop melon carrot</w:t>
      </w:r>
    </w:p>
    <w:p w14:paraId="012AABBA" w14:textId="55F4C132" w:rsidR="0026619F" w:rsidRDefault="0026619F" w:rsidP="0026619F">
      <w:pPr>
        <w:ind w:firstLine="0"/>
      </w:pPr>
    </w:p>
    <w:p w14:paraId="55C617A6" w14:textId="4BA14704" w:rsidR="0026619F" w:rsidRDefault="0026619F" w:rsidP="0026619F">
      <w:pPr>
        <w:ind w:firstLine="0"/>
      </w:pPr>
      <w:r>
        <w:t>Screenshots:</w:t>
      </w:r>
    </w:p>
    <w:p w14:paraId="052E42E7" w14:textId="3807D0B7" w:rsidR="00287D3A" w:rsidRDefault="00287D3A" w:rsidP="0026619F">
      <w:pPr>
        <w:ind w:firstLine="0"/>
      </w:pPr>
      <w:r>
        <w:rPr>
          <w:noProof/>
        </w:rPr>
        <w:lastRenderedPageBreak/>
        <w:drawing>
          <wp:inline distT="0" distB="0" distL="0" distR="0" wp14:anchorId="464F3C39" wp14:editId="319B449F">
            <wp:extent cx="36385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CAB5" w14:textId="1A636F34" w:rsidR="00287D3A" w:rsidRPr="005A5D14" w:rsidRDefault="00287D3A" w:rsidP="0026619F">
      <w:pPr>
        <w:ind w:firstLine="0"/>
      </w:pPr>
      <w:r>
        <w:rPr>
          <w:noProof/>
        </w:rPr>
        <w:drawing>
          <wp:inline distT="0" distB="0" distL="0" distR="0" wp14:anchorId="7EDD5D0C" wp14:editId="39194B1D">
            <wp:extent cx="5939155" cy="44532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D3A" w:rsidRPr="005A5D1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2BAC" w14:textId="77777777" w:rsidR="00410326" w:rsidRDefault="00410326">
      <w:pPr>
        <w:spacing w:line="240" w:lineRule="auto"/>
      </w:pPr>
      <w:r>
        <w:separator/>
      </w:r>
    </w:p>
  </w:endnote>
  <w:endnote w:type="continuationSeparator" w:id="0">
    <w:p w14:paraId="1BD43B97" w14:textId="77777777" w:rsidR="00410326" w:rsidRDefault="00410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84BD" w14:textId="77777777" w:rsidR="00410326" w:rsidRDefault="00410326">
      <w:pPr>
        <w:spacing w:line="240" w:lineRule="auto"/>
      </w:pPr>
      <w:r>
        <w:separator/>
      </w:r>
    </w:p>
  </w:footnote>
  <w:footnote w:type="continuationSeparator" w:id="0">
    <w:p w14:paraId="6E241464" w14:textId="77777777" w:rsidR="00410326" w:rsidRDefault="00410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7AEBF6D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00DD4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4877F0"/>
    <w:multiLevelType w:val="hybridMultilevel"/>
    <w:tmpl w:val="3F1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5"/>
  </w:num>
  <w:num w:numId="22">
    <w:abstractNumId w:val="22"/>
  </w:num>
  <w:num w:numId="23">
    <w:abstractNumId w:val="19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30F1F"/>
    <w:rsid w:val="00031B4C"/>
    <w:rsid w:val="00040CBB"/>
    <w:rsid w:val="000B3705"/>
    <w:rsid w:val="000B78C8"/>
    <w:rsid w:val="000E00A6"/>
    <w:rsid w:val="00115B74"/>
    <w:rsid w:val="001331F0"/>
    <w:rsid w:val="001463B2"/>
    <w:rsid w:val="001F62C0"/>
    <w:rsid w:val="00245E02"/>
    <w:rsid w:val="0026619F"/>
    <w:rsid w:val="00286086"/>
    <w:rsid w:val="00287D3A"/>
    <w:rsid w:val="002A6868"/>
    <w:rsid w:val="00353B66"/>
    <w:rsid w:val="00373744"/>
    <w:rsid w:val="003F7DCE"/>
    <w:rsid w:val="00400DD4"/>
    <w:rsid w:val="00410326"/>
    <w:rsid w:val="00420B06"/>
    <w:rsid w:val="004A2675"/>
    <w:rsid w:val="004F22FA"/>
    <w:rsid w:val="004F7139"/>
    <w:rsid w:val="005218CA"/>
    <w:rsid w:val="0058590A"/>
    <w:rsid w:val="005A5D14"/>
    <w:rsid w:val="006263C8"/>
    <w:rsid w:val="00643210"/>
    <w:rsid w:val="00684691"/>
    <w:rsid w:val="00691EC1"/>
    <w:rsid w:val="006D4213"/>
    <w:rsid w:val="0071496D"/>
    <w:rsid w:val="007C53FB"/>
    <w:rsid w:val="008B15D4"/>
    <w:rsid w:val="008B7D18"/>
    <w:rsid w:val="008E6F19"/>
    <w:rsid w:val="008F1F97"/>
    <w:rsid w:val="008F4052"/>
    <w:rsid w:val="009147BD"/>
    <w:rsid w:val="00922820"/>
    <w:rsid w:val="009736FA"/>
    <w:rsid w:val="009D4EB3"/>
    <w:rsid w:val="00AC0EC6"/>
    <w:rsid w:val="00B0608C"/>
    <w:rsid w:val="00B13D1B"/>
    <w:rsid w:val="00B818DF"/>
    <w:rsid w:val="00B8776A"/>
    <w:rsid w:val="00BD0DA9"/>
    <w:rsid w:val="00BD7E07"/>
    <w:rsid w:val="00D52117"/>
    <w:rsid w:val="00DB0D39"/>
    <w:rsid w:val="00E14005"/>
    <w:rsid w:val="00E614DD"/>
    <w:rsid w:val="00E94322"/>
    <w:rsid w:val="00ED6F01"/>
    <w:rsid w:val="00F150AC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10</cp:revision>
  <dcterms:created xsi:type="dcterms:W3CDTF">2018-03-23T11:17:00Z</dcterms:created>
  <dcterms:modified xsi:type="dcterms:W3CDTF">2018-03-28T12:01:00Z</dcterms:modified>
  <cp:version/>
</cp:coreProperties>
</file>