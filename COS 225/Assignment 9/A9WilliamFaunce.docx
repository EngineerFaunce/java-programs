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2FBB9" w14:textId="77777777" w:rsidR="00F9444C" w:rsidRDefault="004F22FA">
      <w:pPr>
        <w:pStyle w:val="NoSpacing"/>
      </w:pPr>
      <w:r>
        <w:t>William Faunce</w:t>
      </w:r>
    </w:p>
    <w:p w14:paraId="1EBFBE01" w14:textId="77777777" w:rsidR="00E614DD" w:rsidRDefault="005A5D14">
      <w:pPr>
        <w:pStyle w:val="NoSpacing"/>
      </w:pPr>
      <w:r>
        <w:t>Carol Roberts</w:t>
      </w:r>
    </w:p>
    <w:p w14:paraId="3CE8DF04" w14:textId="4ED365F4" w:rsidR="00E614DD" w:rsidRDefault="005A5D14">
      <w:pPr>
        <w:pStyle w:val="NoSpacing"/>
      </w:pPr>
      <w:r>
        <w:t xml:space="preserve">COS </w:t>
      </w:r>
      <w:r w:rsidR="00420B06">
        <w:t>2</w:t>
      </w:r>
      <w:r>
        <w:t>25</w:t>
      </w:r>
    </w:p>
    <w:p w14:paraId="4CC06E33" w14:textId="19808D25" w:rsidR="00E614DD" w:rsidRDefault="00D40C4E">
      <w:pPr>
        <w:pStyle w:val="NoSpacing"/>
      </w:pPr>
      <w:r>
        <w:t>20</w:t>
      </w:r>
      <w:r w:rsidR="00BD0DA9">
        <w:t xml:space="preserve"> </w:t>
      </w:r>
      <w:r w:rsidR="00562AD9">
        <w:t>April</w:t>
      </w:r>
      <w:r w:rsidR="004F22FA">
        <w:t xml:space="preserve"> 201</w:t>
      </w:r>
      <w:r w:rsidR="00420B06">
        <w:t>8</w:t>
      </w:r>
    </w:p>
    <w:p w14:paraId="0D507AE3" w14:textId="4B1440AB" w:rsidR="00E614DD" w:rsidRDefault="005A5D14">
      <w:pPr>
        <w:pStyle w:val="Title"/>
      </w:pPr>
      <w:r>
        <w:t>A</w:t>
      </w:r>
      <w:r w:rsidR="00D40C4E">
        <w:t>9</w:t>
      </w:r>
      <w:r>
        <w:t>WilliamFaunce</w:t>
      </w:r>
    </w:p>
    <w:p w14:paraId="63872091" w14:textId="77777777" w:rsidR="005A5D14" w:rsidRDefault="005A5D14" w:rsidP="005A5D14">
      <w:pPr>
        <w:ind w:firstLine="0"/>
      </w:pPr>
      <w:r>
        <w:t>Part I</w:t>
      </w:r>
    </w:p>
    <w:p w14:paraId="72B485A3" w14:textId="77777777" w:rsidR="009C0073" w:rsidRDefault="009C0073" w:rsidP="009C0073">
      <w:pPr>
        <w:pStyle w:val="ListParagraph"/>
        <w:numPr>
          <w:ilvl w:val="0"/>
          <w:numId w:val="25"/>
        </w:numPr>
      </w:pPr>
    </w:p>
    <w:p w14:paraId="1CC029B3" w14:textId="2C7A8106" w:rsidR="00FF3BC8" w:rsidRDefault="009C0073" w:rsidP="009C0073">
      <w:pPr>
        <w:pStyle w:val="ListParagraph"/>
        <w:numPr>
          <w:ilvl w:val="1"/>
          <w:numId w:val="25"/>
        </w:numPr>
      </w:pPr>
      <w:r>
        <w:t>10 15 30 35 40 20 25 45 50</w:t>
      </w:r>
    </w:p>
    <w:p w14:paraId="1D48B8AC" w14:textId="5799F806" w:rsidR="009C0073" w:rsidRDefault="009C0073" w:rsidP="009C0073">
      <w:pPr>
        <w:pStyle w:val="ListParagraph"/>
        <w:numPr>
          <w:ilvl w:val="1"/>
          <w:numId w:val="25"/>
        </w:numPr>
      </w:pPr>
      <w:r>
        <w:t>50 40 30 10 15 35 45 20 25</w:t>
      </w:r>
    </w:p>
    <w:p w14:paraId="48CCE954" w14:textId="1277C2D7" w:rsidR="009C0073" w:rsidRDefault="009C0073" w:rsidP="009C0073">
      <w:pPr>
        <w:pStyle w:val="ListParagraph"/>
        <w:numPr>
          <w:ilvl w:val="1"/>
          <w:numId w:val="25"/>
        </w:numPr>
      </w:pPr>
      <w:r>
        <w:t>10 30 15 40 35 50 20 45 25</w:t>
      </w:r>
    </w:p>
    <w:p w14:paraId="177A7911" w14:textId="74C9306B" w:rsidR="009C0073" w:rsidRDefault="009C0073" w:rsidP="00797CA2">
      <w:pPr>
        <w:pStyle w:val="ListParagraph"/>
        <w:numPr>
          <w:ilvl w:val="0"/>
          <w:numId w:val="25"/>
        </w:numPr>
      </w:pPr>
    </w:p>
    <w:tbl>
      <w:tblPr>
        <w:tblStyle w:val="TableGrid"/>
        <w:tblpPr w:leftFromText="180" w:rightFromText="180" w:vertAnchor="text" w:horzAnchor="margin" w:tblpXSpec="right" w:tblpY="399"/>
        <w:tblW w:w="0" w:type="auto"/>
        <w:tblLook w:val="04A0" w:firstRow="1" w:lastRow="0" w:firstColumn="1" w:lastColumn="0" w:noHBand="0" w:noVBand="1"/>
      </w:tblPr>
      <w:tblGrid>
        <w:gridCol w:w="1194"/>
        <w:gridCol w:w="1194"/>
        <w:gridCol w:w="1196"/>
        <w:gridCol w:w="1196"/>
        <w:gridCol w:w="1196"/>
        <w:gridCol w:w="1196"/>
        <w:gridCol w:w="1196"/>
      </w:tblGrid>
      <w:tr w:rsidR="001A4791" w14:paraId="789B1515" w14:textId="77777777" w:rsidTr="001A4791">
        <w:trPr>
          <w:trHeight w:val="482"/>
        </w:trPr>
        <w:tc>
          <w:tcPr>
            <w:tcW w:w="1194" w:type="dxa"/>
          </w:tcPr>
          <w:p w14:paraId="27B37F35" w14:textId="79B68229" w:rsidR="001A4791" w:rsidRPr="001A4791" w:rsidRDefault="001A4791" w:rsidP="001A4791">
            <w:pPr>
              <w:ind w:left="720" w:firstLine="0"/>
            </w:pPr>
            <w:r>
              <w:t>90</w:t>
            </w:r>
          </w:p>
        </w:tc>
        <w:tc>
          <w:tcPr>
            <w:tcW w:w="1194" w:type="dxa"/>
          </w:tcPr>
          <w:p w14:paraId="2C23EC4C" w14:textId="0CDB6730" w:rsidR="001A4791" w:rsidRPr="001A4791" w:rsidRDefault="001A4791" w:rsidP="001A4791">
            <w:pPr>
              <w:ind w:left="720" w:firstLine="0"/>
            </w:pPr>
            <w:r>
              <w:t>70</w:t>
            </w:r>
          </w:p>
        </w:tc>
        <w:tc>
          <w:tcPr>
            <w:tcW w:w="1196" w:type="dxa"/>
          </w:tcPr>
          <w:p w14:paraId="792CE37E" w14:textId="52067060" w:rsidR="001A4791" w:rsidRPr="001A4791" w:rsidRDefault="001A4791" w:rsidP="001A4791">
            <w:pPr>
              <w:ind w:left="720" w:firstLine="0"/>
            </w:pPr>
            <w:r>
              <w:t>80</w:t>
            </w:r>
          </w:p>
        </w:tc>
        <w:tc>
          <w:tcPr>
            <w:tcW w:w="1196" w:type="dxa"/>
          </w:tcPr>
          <w:p w14:paraId="4A204857" w14:textId="3A0E737C" w:rsidR="001A4791" w:rsidRPr="001A4791" w:rsidRDefault="001A4791" w:rsidP="001A4791">
            <w:pPr>
              <w:ind w:left="720" w:firstLine="0"/>
            </w:pPr>
            <w:r>
              <w:t>10</w:t>
            </w:r>
          </w:p>
        </w:tc>
        <w:tc>
          <w:tcPr>
            <w:tcW w:w="1196" w:type="dxa"/>
          </w:tcPr>
          <w:p w14:paraId="53841D47" w14:textId="2C6C7FCE" w:rsidR="001A4791" w:rsidRPr="001A4791" w:rsidRDefault="001A4791" w:rsidP="001A4791">
            <w:pPr>
              <w:ind w:left="720" w:firstLine="0"/>
            </w:pPr>
            <w:r>
              <w:t>30</w:t>
            </w:r>
          </w:p>
        </w:tc>
        <w:tc>
          <w:tcPr>
            <w:tcW w:w="1196" w:type="dxa"/>
          </w:tcPr>
          <w:p w14:paraId="0E64074F" w14:textId="2E9CA373" w:rsidR="001A4791" w:rsidRPr="001A4791" w:rsidRDefault="001A4791" w:rsidP="001A4791">
            <w:pPr>
              <w:ind w:left="720" w:firstLine="0"/>
            </w:pPr>
            <w:r>
              <w:t>50</w:t>
            </w:r>
          </w:p>
        </w:tc>
        <w:tc>
          <w:tcPr>
            <w:tcW w:w="1196" w:type="dxa"/>
          </w:tcPr>
          <w:p w14:paraId="2E79255C" w14:textId="4544096D" w:rsidR="001A4791" w:rsidRPr="001A4791" w:rsidRDefault="001A4791" w:rsidP="001A4791">
            <w:pPr>
              <w:ind w:left="720" w:firstLine="0"/>
            </w:pPr>
            <w:r>
              <w:t>40</w:t>
            </w:r>
          </w:p>
        </w:tc>
      </w:tr>
    </w:tbl>
    <w:p w14:paraId="26FBD9F1" w14:textId="0537CEA4" w:rsidR="00797CA2" w:rsidRDefault="003326D7" w:rsidP="001A4791">
      <w:pPr>
        <w:pStyle w:val="ListParagraph"/>
        <w:numPr>
          <w:ilvl w:val="1"/>
          <w:numId w:val="25"/>
        </w:numPr>
      </w:pPr>
      <w:r>
        <w:t>A</w:t>
      </w:r>
    </w:p>
    <w:p w14:paraId="032DC756" w14:textId="375C3605" w:rsidR="003326D7" w:rsidRDefault="003326D7" w:rsidP="003326D7"/>
    <w:p w14:paraId="6791339B" w14:textId="0D4B1A73" w:rsidR="003326D7" w:rsidRDefault="003326D7" w:rsidP="003326D7">
      <w:r>
        <w:rPr>
          <w:noProof/>
        </w:rPr>
        <w:drawing>
          <wp:inline distT="0" distB="0" distL="0" distR="0" wp14:anchorId="3E59E8EE" wp14:editId="796AB267">
            <wp:extent cx="1650206" cy="22002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760" cy="220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399"/>
        <w:tblW w:w="0" w:type="auto"/>
        <w:tblLook w:val="04A0" w:firstRow="1" w:lastRow="0" w:firstColumn="1" w:lastColumn="0" w:noHBand="0" w:noVBand="1"/>
      </w:tblPr>
      <w:tblGrid>
        <w:gridCol w:w="1194"/>
        <w:gridCol w:w="1194"/>
        <w:gridCol w:w="1196"/>
        <w:gridCol w:w="1196"/>
        <w:gridCol w:w="1196"/>
        <w:gridCol w:w="1196"/>
        <w:gridCol w:w="1196"/>
      </w:tblGrid>
      <w:tr w:rsidR="003326D7" w:rsidRPr="001A4791" w14:paraId="5F6DF6AD" w14:textId="77777777" w:rsidTr="00292C3D">
        <w:trPr>
          <w:trHeight w:val="482"/>
        </w:trPr>
        <w:tc>
          <w:tcPr>
            <w:tcW w:w="1194" w:type="dxa"/>
          </w:tcPr>
          <w:p w14:paraId="6671B6F1" w14:textId="77777777" w:rsidR="003326D7" w:rsidRPr="001A4791" w:rsidRDefault="003326D7" w:rsidP="00292C3D">
            <w:pPr>
              <w:ind w:left="720" w:firstLine="0"/>
            </w:pPr>
            <w:r>
              <w:t>90</w:t>
            </w:r>
          </w:p>
        </w:tc>
        <w:tc>
          <w:tcPr>
            <w:tcW w:w="1194" w:type="dxa"/>
          </w:tcPr>
          <w:p w14:paraId="33841923" w14:textId="77777777" w:rsidR="003326D7" w:rsidRPr="001A4791" w:rsidRDefault="003326D7" w:rsidP="00292C3D">
            <w:pPr>
              <w:ind w:left="720" w:firstLine="0"/>
            </w:pPr>
            <w:r>
              <w:t>70</w:t>
            </w:r>
          </w:p>
        </w:tc>
        <w:tc>
          <w:tcPr>
            <w:tcW w:w="1196" w:type="dxa"/>
          </w:tcPr>
          <w:p w14:paraId="6DC52888" w14:textId="77777777" w:rsidR="003326D7" w:rsidRPr="001A4791" w:rsidRDefault="003326D7" w:rsidP="00292C3D">
            <w:pPr>
              <w:ind w:left="720" w:firstLine="0"/>
            </w:pPr>
            <w:r>
              <w:t>80</w:t>
            </w:r>
          </w:p>
        </w:tc>
        <w:tc>
          <w:tcPr>
            <w:tcW w:w="1196" w:type="dxa"/>
          </w:tcPr>
          <w:p w14:paraId="3FB0DAEC" w14:textId="05E0852C" w:rsidR="003326D7" w:rsidRPr="001A4791" w:rsidRDefault="003326D7" w:rsidP="00292C3D">
            <w:pPr>
              <w:ind w:left="720" w:firstLine="0"/>
            </w:pPr>
            <w:r>
              <w:t>30</w:t>
            </w:r>
          </w:p>
        </w:tc>
        <w:tc>
          <w:tcPr>
            <w:tcW w:w="1196" w:type="dxa"/>
          </w:tcPr>
          <w:p w14:paraId="7ECB70C3" w14:textId="593D30F0" w:rsidR="003326D7" w:rsidRPr="001A4791" w:rsidRDefault="003326D7" w:rsidP="00292C3D">
            <w:pPr>
              <w:ind w:left="720" w:firstLine="0"/>
            </w:pPr>
            <w:r>
              <w:t>40</w:t>
            </w:r>
          </w:p>
        </w:tc>
        <w:tc>
          <w:tcPr>
            <w:tcW w:w="1196" w:type="dxa"/>
          </w:tcPr>
          <w:p w14:paraId="5DB1F1A8" w14:textId="77777777" w:rsidR="003326D7" w:rsidRPr="001A4791" w:rsidRDefault="003326D7" w:rsidP="00292C3D">
            <w:pPr>
              <w:ind w:left="720" w:firstLine="0"/>
            </w:pPr>
            <w:r>
              <w:t>50</w:t>
            </w:r>
          </w:p>
        </w:tc>
        <w:tc>
          <w:tcPr>
            <w:tcW w:w="1196" w:type="dxa"/>
          </w:tcPr>
          <w:p w14:paraId="0E90ADF3" w14:textId="1B8B4D51" w:rsidR="003326D7" w:rsidRPr="001A4791" w:rsidRDefault="003326D7" w:rsidP="00292C3D">
            <w:pPr>
              <w:ind w:left="720" w:firstLine="0"/>
            </w:pPr>
          </w:p>
        </w:tc>
      </w:tr>
    </w:tbl>
    <w:p w14:paraId="1542592A" w14:textId="7C4D2923" w:rsidR="003326D7" w:rsidRDefault="003326D7" w:rsidP="003326D7">
      <w:pPr>
        <w:pStyle w:val="ListParagraph"/>
        <w:numPr>
          <w:ilvl w:val="1"/>
          <w:numId w:val="25"/>
        </w:numPr>
      </w:pPr>
      <w:r>
        <w:t>A</w:t>
      </w:r>
    </w:p>
    <w:p w14:paraId="345B59FE" w14:textId="29AD8176" w:rsidR="003326D7" w:rsidRDefault="003326D7" w:rsidP="003326D7"/>
    <w:p w14:paraId="607031E7" w14:textId="27044DAF" w:rsidR="003326D7" w:rsidRDefault="003326D7" w:rsidP="003326D7">
      <w:r>
        <w:rPr>
          <w:noProof/>
        </w:rPr>
        <w:lastRenderedPageBreak/>
        <w:drawing>
          <wp:inline distT="0" distB="0" distL="0" distR="0" wp14:anchorId="50270571" wp14:editId="13A1F59F">
            <wp:extent cx="1578768" cy="21050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502" cy="210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50BD0" w14:textId="5B583011" w:rsidR="003326D7" w:rsidRDefault="003326D7" w:rsidP="003326D7">
      <w:pPr>
        <w:ind w:firstLine="0"/>
      </w:pPr>
    </w:p>
    <w:p w14:paraId="2047EBFE" w14:textId="2EA157F5" w:rsidR="003326D7" w:rsidRDefault="003326D7" w:rsidP="003326D7">
      <w:pPr>
        <w:ind w:firstLine="0"/>
      </w:pPr>
      <w:r>
        <w:t>Screenshots:</w:t>
      </w:r>
    </w:p>
    <w:p w14:paraId="31D0548C" w14:textId="047C7837" w:rsidR="003326D7" w:rsidRDefault="003326D7" w:rsidP="003326D7">
      <w:pPr>
        <w:ind w:firstLine="0"/>
      </w:pPr>
      <w:r>
        <w:rPr>
          <w:noProof/>
        </w:rPr>
        <w:drawing>
          <wp:inline distT="0" distB="0" distL="0" distR="0" wp14:anchorId="552E7DFD" wp14:editId="0F463FAB">
            <wp:extent cx="5381625" cy="1047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C81BD" w14:textId="080C6910" w:rsidR="003326D7" w:rsidRDefault="003326D7" w:rsidP="003326D7">
      <w:pPr>
        <w:ind w:firstLine="0"/>
      </w:pPr>
      <w:r>
        <w:rPr>
          <w:noProof/>
        </w:rPr>
        <w:drawing>
          <wp:inline distT="0" distB="0" distL="0" distR="0" wp14:anchorId="6A288A88" wp14:editId="748BA715">
            <wp:extent cx="5334000" cy="1000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74C99" w14:textId="3B3CF0D9" w:rsidR="003326D7" w:rsidRPr="005A5D14" w:rsidRDefault="003326D7" w:rsidP="003326D7">
      <w:pPr>
        <w:ind w:firstLine="0"/>
      </w:pPr>
      <w:bookmarkStart w:id="0" w:name="_GoBack"/>
      <w:bookmarkEnd w:id="0"/>
      <w:r>
        <w:rPr>
          <w:noProof/>
        </w:rPr>
        <w:drawing>
          <wp:inline distT="0" distB="0" distL="0" distR="0" wp14:anchorId="3897521D" wp14:editId="55125468">
            <wp:extent cx="5248275" cy="1047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26D7" w:rsidRPr="005A5D14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F9FB0" w14:textId="77777777" w:rsidR="00FB7652" w:rsidRDefault="00FB7652">
      <w:pPr>
        <w:spacing w:line="240" w:lineRule="auto"/>
      </w:pPr>
      <w:r>
        <w:separator/>
      </w:r>
    </w:p>
  </w:endnote>
  <w:endnote w:type="continuationSeparator" w:id="0">
    <w:p w14:paraId="6D7CAF63" w14:textId="77777777" w:rsidR="00FB7652" w:rsidRDefault="00FB76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A3C4B" w14:textId="77777777" w:rsidR="00FB7652" w:rsidRDefault="00FB7652">
      <w:pPr>
        <w:spacing w:line="240" w:lineRule="auto"/>
      </w:pPr>
      <w:r>
        <w:separator/>
      </w:r>
    </w:p>
  </w:footnote>
  <w:footnote w:type="continuationSeparator" w:id="0">
    <w:p w14:paraId="32DB03AB" w14:textId="77777777" w:rsidR="00FB7652" w:rsidRDefault="00FB76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F61EF" w14:textId="77777777" w:rsidR="00E614DD" w:rsidRDefault="000E00A6">
    <w:pPr>
      <w:pStyle w:val="Header"/>
    </w:pPr>
    <w:r>
      <w:t>Faunce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6050B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076BE" w14:textId="7AEBF6DE" w:rsidR="00E614DD" w:rsidRDefault="004F22FA">
    <w:pPr>
      <w:pStyle w:val="Header"/>
    </w:pPr>
    <w:r>
      <w:t xml:space="preserve"> Faunce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400DD4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30E2FE4"/>
    <w:multiLevelType w:val="hybridMultilevel"/>
    <w:tmpl w:val="4E00C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88417E4"/>
    <w:multiLevelType w:val="hybridMultilevel"/>
    <w:tmpl w:val="2D64D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B1B5787"/>
    <w:multiLevelType w:val="multilevel"/>
    <w:tmpl w:val="4572ABF8"/>
    <w:numStyleLink w:val="MLAOutline"/>
  </w:abstractNum>
  <w:abstractNum w:abstractNumId="21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3DB26C4"/>
    <w:multiLevelType w:val="hybridMultilevel"/>
    <w:tmpl w:val="25E67058"/>
    <w:lvl w:ilvl="0" w:tplc="73DAFE4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9"/>
  </w:num>
  <w:num w:numId="13">
    <w:abstractNumId w:val="20"/>
  </w:num>
  <w:num w:numId="14">
    <w:abstractNumId w:val="15"/>
  </w:num>
  <w:num w:numId="15">
    <w:abstractNumId w:val="23"/>
  </w:num>
  <w:num w:numId="16">
    <w:abstractNumId w:val="17"/>
  </w:num>
  <w:num w:numId="17">
    <w:abstractNumId w:val="12"/>
  </w:num>
  <w:num w:numId="18">
    <w:abstractNumId w:val="10"/>
  </w:num>
  <w:num w:numId="19">
    <w:abstractNumId w:val="16"/>
  </w:num>
  <w:num w:numId="20">
    <w:abstractNumId w:val="24"/>
  </w:num>
  <w:num w:numId="21">
    <w:abstractNumId w:val="14"/>
  </w:num>
  <w:num w:numId="22">
    <w:abstractNumId w:val="21"/>
  </w:num>
  <w:num w:numId="23">
    <w:abstractNumId w:val="18"/>
  </w:num>
  <w:num w:numId="24">
    <w:abstractNumId w:val="11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2FA"/>
    <w:rsid w:val="00040CBB"/>
    <w:rsid w:val="000B78C8"/>
    <w:rsid w:val="000E00A6"/>
    <w:rsid w:val="00115B74"/>
    <w:rsid w:val="00132240"/>
    <w:rsid w:val="001331F0"/>
    <w:rsid w:val="001463B2"/>
    <w:rsid w:val="001A4791"/>
    <w:rsid w:val="001F62C0"/>
    <w:rsid w:val="00245E02"/>
    <w:rsid w:val="00286086"/>
    <w:rsid w:val="002A6868"/>
    <w:rsid w:val="003326D7"/>
    <w:rsid w:val="00353B66"/>
    <w:rsid w:val="0037283B"/>
    <w:rsid w:val="00400DD4"/>
    <w:rsid w:val="00420B06"/>
    <w:rsid w:val="00421DE3"/>
    <w:rsid w:val="004A2675"/>
    <w:rsid w:val="004F22FA"/>
    <w:rsid w:val="004F7139"/>
    <w:rsid w:val="005218CA"/>
    <w:rsid w:val="00562AD9"/>
    <w:rsid w:val="005A5D14"/>
    <w:rsid w:val="006263C8"/>
    <w:rsid w:val="00691EC1"/>
    <w:rsid w:val="006D4213"/>
    <w:rsid w:val="0071496D"/>
    <w:rsid w:val="00797CA2"/>
    <w:rsid w:val="007C53FB"/>
    <w:rsid w:val="008B7D18"/>
    <w:rsid w:val="008E6F19"/>
    <w:rsid w:val="008F1F97"/>
    <w:rsid w:val="008F4052"/>
    <w:rsid w:val="009147BD"/>
    <w:rsid w:val="00922820"/>
    <w:rsid w:val="009736FA"/>
    <w:rsid w:val="009C0073"/>
    <w:rsid w:val="009D4EB3"/>
    <w:rsid w:val="00AC0EC6"/>
    <w:rsid w:val="00B13D1B"/>
    <w:rsid w:val="00B818DF"/>
    <w:rsid w:val="00B8776A"/>
    <w:rsid w:val="00BD0DA9"/>
    <w:rsid w:val="00BD7E07"/>
    <w:rsid w:val="00D40C4E"/>
    <w:rsid w:val="00D52117"/>
    <w:rsid w:val="00DB0D39"/>
    <w:rsid w:val="00E14005"/>
    <w:rsid w:val="00E614DD"/>
    <w:rsid w:val="00ED6F01"/>
    <w:rsid w:val="00F150AC"/>
    <w:rsid w:val="00F37161"/>
    <w:rsid w:val="00F6050B"/>
    <w:rsid w:val="00F9444C"/>
    <w:rsid w:val="00FB7652"/>
    <w:rsid w:val="00FC269A"/>
    <w:rsid w:val="00FE4FE4"/>
    <w:rsid w:val="00FF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94D77"/>
  <w15:chartTrackingRefBased/>
  <w15:docId w15:val="{39F1DC6E-D1A8-4F35-AFD2-2FCE483C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unhideWhenUsed/>
    <w:qFormat/>
    <w:rsid w:val="005A5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xoti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15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Faunce</dc:creator>
  <cp:keywords/>
  <dc:description/>
  <cp:lastModifiedBy>William Faunce</cp:lastModifiedBy>
  <cp:revision>5</cp:revision>
  <dcterms:created xsi:type="dcterms:W3CDTF">2018-04-24T15:07:00Z</dcterms:created>
  <dcterms:modified xsi:type="dcterms:W3CDTF">2018-04-28T02:31:00Z</dcterms:modified>
  <cp:version/>
</cp:coreProperties>
</file>