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49442C58" w:rsidR="00E614DD" w:rsidRDefault="00420B06">
      <w:pPr>
        <w:pStyle w:val="NoSpacing"/>
      </w:pPr>
      <w:r>
        <w:t>02</w:t>
      </w:r>
      <w:r w:rsidR="00BD0DA9">
        <w:t xml:space="preserve"> </w:t>
      </w:r>
      <w:r>
        <w:t>February</w:t>
      </w:r>
      <w:r w:rsidR="004F22FA">
        <w:t xml:space="preserve"> 201</w:t>
      </w:r>
      <w:r>
        <w:t>8</w:t>
      </w:r>
    </w:p>
    <w:p w14:paraId="0D507AE3" w14:textId="39156FC0" w:rsidR="00E614DD" w:rsidRDefault="005A5D14">
      <w:pPr>
        <w:pStyle w:val="Title"/>
      </w:pPr>
      <w:r>
        <w:t>A</w:t>
      </w:r>
      <w:r w:rsidR="00420B06">
        <w:t>1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1CC029B3" w14:textId="30287A5A" w:rsidR="00FF3BC8" w:rsidRDefault="00E65C07" w:rsidP="00E65C07">
      <w:pPr>
        <w:pStyle w:val="ListParagraph"/>
        <w:numPr>
          <w:ilvl w:val="0"/>
          <w:numId w:val="25"/>
        </w:numPr>
      </w:pPr>
      <w:r>
        <w:t>public abstract class Mystery {</w:t>
      </w:r>
    </w:p>
    <w:p w14:paraId="1BEA9F52" w14:textId="152AC464" w:rsidR="00E65C07" w:rsidRDefault="00E65C07" w:rsidP="00E65C07">
      <w:pPr>
        <w:pStyle w:val="ListParagraph"/>
        <w:numPr>
          <w:ilvl w:val="0"/>
          <w:numId w:val="25"/>
        </w:numPr>
      </w:pPr>
      <w:r>
        <w:t>b</w:t>
      </w:r>
    </w:p>
    <w:p w14:paraId="24BCEC33" w14:textId="19C308DE" w:rsidR="00E65C07" w:rsidRDefault="00E65C07" w:rsidP="00E65C07">
      <w:pPr>
        <w:pStyle w:val="ListParagraph"/>
        <w:numPr>
          <w:ilvl w:val="0"/>
          <w:numId w:val="25"/>
        </w:numPr>
      </w:pPr>
      <w:r>
        <w:t>a</w:t>
      </w:r>
    </w:p>
    <w:p w14:paraId="6A37EE0F" w14:textId="40A84231" w:rsidR="00E65C07" w:rsidRDefault="00E65C07" w:rsidP="00E65C07">
      <w:pPr>
        <w:pStyle w:val="ListParagraph"/>
        <w:numPr>
          <w:ilvl w:val="0"/>
          <w:numId w:val="25"/>
        </w:numPr>
      </w:pPr>
      <w:r>
        <w:t>c</w:t>
      </w:r>
    </w:p>
    <w:p w14:paraId="12003B4E" w14:textId="69716B9E" w:rsidR="00E65C07" w:rsidRDefault="00E65C07" w:rsidP="00E65C07">
      <w:pPr>
        <w:pStyle w:val="ListParagraph"/>
        <w:numPr>
          <w:ilvl w:val="0"/>
          <w:numId w:val="25"/>
        </w:numPr>
      </w:pPr>
      <w:r>
        <w:t>c</w:t>
      </w:r>
    </w:p>
    <w:p w14:paraId="3F3A6AA9" w14:textId="58B060C6" w:rsidR="00E65C07" w:rsidRDefault="00E65C07" w:rsidP="00E65C07">
      <w:pPr>
        <w:pStyle w:val="ListParagraph"/>
        <w:numPr>
          <w:ilvl w:val="0"/>
          <w:numId w:val="25"/>
        </w:numPr>
      </w:pPr>
      <w:r>
        <w:t xml:space="preserve">public class Cow extends Animal </w:t>
      </w:r>
      <w:proofErr w:type="gramStart"/>
      <w:r>
        <w:t>implements</w:t>
      </w:r>
      <w:proofErr w:type="gramEnd"/>
      <w:r>
        <w:t xml:space="preserve"> Edible {</w:t>
      </w:r>
    </w:p>
    <w:p w14:paraId="017D829F" w14:textId="2FEE3D7A" w:rsidR="00E65C07" w:rsidRDefault="00E65C07" w:rsidP="00E65C07">
      <w:pPr>
        <w:pStyle w:val="ListParagraph"/>
        <w:numPr>
          <w:ilvl w:val="0"/>
          <w:numId w:val="25"/>
        </w:numPr>
      </w:pPr>
      <w:r>
        <w:t xml:space="preserve">Edible </w:t>
      </w:r>
      <w:proofErr w:type="gramStart"/>
      <w:r>
        <w:t>[ ]</w:t>
      </w:r>
      <w:proofErr w:type="gramEnd"/>
      <w:r>
        <w:t xml:space="preserve"> e = new Edible[5];</w:t>
      </w:r>
    </w:p>
    <w:p w14:paraId="61B94730" w14:textId="1CEEC0E5" w:rsidR="00E65C07" w:rsidRDefault="00E65C07" w:rsidP="00E65C07">
      <w:pPr>
        <w:pStyle w:val="ListParagraph"/>
        <w:numPr>
          <w:ilvl w:val="0"/>
          <w:numId w:val="25"/>
        </w:numPr>
      </w:pPr>
      <w:r>
        <w:t xml:space="preserve">c, e </w:t>
      </w:r>
    </w:p>
    <w:p w14:paraId="0E6AD54E" w14:textId="7EDA87AC" w:rsidR="00E65C07" w:rsidRDefault="00E65C07" w:rsidP="00E65C07">
      <w:pPr>
        <w:pStyle w:val="ListParagraph"/>
        <w:numPr>
          <w:ilvl w:val="0"/>
          <w:numId w:val="25"/>
        </w:numPr>
      </w:pPr>
      <w:r>
        <w:t xml:space="preserve">Serializable, Comparable&lt;String&gt;, </w:t>
      </w:r>
      <w:proofErr w:type="spellStart"/>
      <w:r>
        <w:t>CharSequence</w:t>
      </w:r>
      <w:proofErr w:type="spellEnd"/>
    </w:p>
    <w:p w14:paraId="2093BF09" w14:textId="2181A50B" w:rsidR="00E65C07" w:rsidRDefault="00E65C07" w:rsidP="00E65C07">
      <w:pPr>
        <w:pStyle w:val="ListParagraph"/>
        <w:numPr>
          <w:ilvl w:val="0"/>
          <w:numId w:val="25"/>
        </w:numPr>
      </w:pPr>
      <w:r>
        <w:t>c, d</w:t>
      </w:r>
    </w:p>
    <w:p w14:paraId="3D50099D" w14:textId="77777777" w:rsidR="00A90CE3" w:rsidRDefault="00A90CE3" w:rsidP="00A1611B">
      <w:pPr>
        <w:ind w:firstLine="0"/>
      </w:pPr>
    </w:p>
    <w:p w14:paraId="3BA5CDFC" w14:textId="77777777" w:rsidR="00A90CE3" w:rsidRDefault="00A90CE3" w:rsidP="00A1611B">
      <w:pPr>
        <w:ind w:firstLine="0"/>
      </w:pPr>
    </w:p>
    <w:p w14:paraId="67350094" w14:textId="77777777" w:rsidR="00A90CE3" w:rsidRDefault="00A90CE3" w:rsidP="00A1611B">
      <w:pPr>
        <w:ind w:firstLine="0"/>
      </w:pPr>
    </w:p>
    <w:p w14:paraId="7EFC6164" w14:textId="77777777" w:rsidR="00A90CE3" w:rsidRDefault="00A90CE3" w:rsidP="00A1611B">
      <w:pPr>
        <w:ind w:firstLine="0"/>
      </w:pPr>
    </w:p>
    <w:p w14:paraId="5C3E0FB8" w14:textId="77777777" w:rsidR="00A90CE3" w:rsidRDefault="00A90CE3" w:rsidP="00A1611B">
      <w:pPr>
        <w:ind w:firstLine="0"/>
      </w:pPr>
    </w:p>
    <w:p w14:paraId="3AD742A8" w14:textId="77777777" w:rsidR="00A90CE3" w:rsidRDefault="00A90CE3" w:rsidP="00A1611B">
      <w:pPr>
        <w:ind w:firstLine="0"/>
      </w:pPr>
    </w:p>
    <w:p w14:paraId="700F6DDE" w14:textId="77777777" w:rsidR="00A90CE3" w:rsidRDefault="00A90CE3" w:rsidP="00A1611B">
      <w:pPr>
        <w:ind w:firstLine="0"/>
      </w:pPr>
    </w:p>
    <w:p w14:paraId="5740FC8F" w14:textId="1CA138DE" w:rsidR="00A1611B" w:rsidRDefault="00A1611B" w:rsidP="00A1611B">
      <w:pPr>
        <w:ind w:firstLine="0"/>
      </w:pPr>
      <w:bookmarkStart w:id="0" w:name="_GoBack"/>
      <w:bookmarkEnd w:id="0"/>
      <w:r>
        <w:lastRenderedPageBreak/>
        <w:t>Screenshots</w:t>
      </w:r>
    </w:p>
    <w:p w14:paraId="032F2D3B" w14:textId="5ADEFC24" w:rsidR="00A1611B" w:rsidRPr="005A5D14" w:rsidRDefault="00A1611B" w:rsidP="00A1611B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5DEF14" wp14:editId="18934C1B">
            <wp:simplePos x="0" y="0"/>
            <wp:positionH relativeFrom="column">
              <wp:posOffset>2600325</wp:posOffset>
            </wp:positionH>
            <wp:positionV relativeFrom="paragraph">
              <wp:posOffset>47625</wp:posOffset>
            </wp:positionV>
            <wp:extent cx="1419225" cy="3819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7D3D01" wp14:editId="4E1B6575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1562100" cy="3933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1611B" w:rsidRPr="005A5D1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72DCF" w14:textId="77777777" w:rsidR="00472684" w:rsidRDefault="00472684">
      <w:pPr>
        <w:spacing w:line="240" w:lineRule="auto"/>
      </w:pPr>
      <w:r>
        <w:separator/>
      </w:r>
    </w:p>
  </w:endnote>
  <w:endnote w:type="continuationSeparator" w:id="0">
    <w:p w14:paraId="7CFD1810" w14:textId="77777777" w:rsidR="00472684" w:rsidRDefault="00472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1D11F" w14:textId="77777777" w:rsidR="00472684" w:rsidRDefault="00472684">
      <w:pPr>
        <w:spacing w:line="240" w:lineRule="auto"/>
      </w:pPr>
      <w:r>
        <w:separator/>
      </w:r>
    </w:p>
  </w:footnote>
  <w:footnote w:type="continuationSeparator" w:id="0">
    <w:p w14:paraId="5AE38547" w14:textId="77777777" w:rsidR="00472684" w:rsidRDefault="004726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5B6CE8FA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A90CE3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080EB9D6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A90CE3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3E134B"/>
    <w:multiLevelType w:val="hybridMultilevel"/>
    <w:tmpl w:val="3118D96E"/>
    <w:lvl w:ilvl="0" w:tplc="B3DEF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21"/>
  </w:num>
  <w:num w:numId="14">
    <w:abstractNumId w:val="16"/>
  </w:num>
  <w:num w:numId="15">
    <w:abstractNumId w:val="23"/>
  </w:num>
  <w:num w:numId="16">
    <w:abstractNumId w:val="18"/>
  </w:num>
  <w:num w:numId="17">
    <w:abstractNumId w:val="13"/>
  </w:num>
  <w:num w:numId="18">
    <w:abstractNumId w:val="10"/>
  </w:num>
  <w:num w:numId="19">
    <w:abstractNumId w:val="17"/>
  </w:num>
  <w:num w:numId="20">
    <w:abstractNumId w:val="24"/>
  </w:num>
  <w:num w:numId="21">
    <w:abstractNumId w:val="15"/>
  </w:num>
  <w:num w:numId="22">
    <w:abstractNumId w:val="22"/>
  </w:num>
  <w:num w:numId="23">
    <w:abstractNumId w:val="19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31F0"/>
    <w:rsid w:val="001463B2"/>
    <w:rsid w:val="001F62C0"/>
    <w:rsid w:val="00245E02"/>
    <w:rsid w:val="002A6868"/>
    <w:rsid w:val="00353B66"/>
    <w:rsid w:val="00420B06"/>
    <w:rsid w:val="00472684"/>
    <w:rsid w:val="004A2675"/>
    <w:rsid w:val="004F22FA"/>
    <w:rsid w:val="004F7139"/>
    <w:rsid w:val="005218CA"/>
    <w:rsid w:val="005A5D14"/>
    <w:rsid w:val="006263C8"/>
    <w:rsid w:val="00691EC1"/>
    <w:rsid w:val="006D4213"/>
    <w:rsid w:val="0071496D"/>
    <w:rsid w:val="007761C7"/>
    <w:rsid w:val="007C53FB"/>
    <w:rsid w:val="008B7D18"/>
    <w:rsid w:val="008E6F19"/>
    <w:rsid w:val="008F1F97"/>
    <w:rsid w:val="008F4052"/>
    <w:rsid w:val="009147BD"/>
    <w:rsid w:val="00922820"/>
    <w:rsid w:val="009736FA"/>
    <w:rsid w:val="009D4EB3"/>
    <w:rsid w:val="00A1611B"/>
    <w:rsid w:val="00A90CE3"/>
    <w:rsid w:val="00AC0EC6"/>
    <w:rsid w:val="00B13D1B"/>
    <w:rsid w:val="00B818DF"/>
    <w:rsid w:val="00B8776A"/>
    <w:rsid w:val="00BD0DA9"/>
    <w:rsid w:val="00BD7E07"/>
    <w:rsid w:val="00D52117"/>
    <w:rsid w:val="00DB0D39"/>
    <w:rsid w:val="00E14005"/>
    <w:rsid w:val="00E614DD"/>
    <w:rsid w:val="00E65C07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5</cp:revision>
  <dcterms:created xsi:type="dcterms:W3CDTF">2018-02-02T14:58:00Z</dcterms:created>
  <dcterms:modified xsi:type="dcterms:W3CDTF">2018-02-02T15:04:00Z</dcterms:modified>
  <cp:version/>
</cp:coreProperties>
</file>