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BD0045">
      <w:pPr>
        <w:pStyle w:val="NoSpacing"/>
      </w:pPr>
      <w:r>
        <w:t>William Faunce</w:t>
      </w:r>
    </w:p>
    <w:p w:rsidR="00E614DD" w:rsidRDefault="00BD0045">
      <w:pPr>
        <w:pStyle w:val="NoSpacing"/>
      </w:pPr>
      <w:r>
        <w:t>Professor Roberts</w:t>
      </w:r>
    </w:p>
    <w:p w:rsidR="00E614DD" w:rsidRDefault="00BD0045">
      <w:pPr>
        <w:pStyle w:val="NoSpacing"/>
      </w:pPr>
      <w:r>
        <w:t>COS 125</w:t>
      </w:r>
    </w:p>
    <w:p w:rsidR="00E614DD" w:rsidRDefault="00BD0045">
      <w:pPr>
        <w:pStyle w:val="NoSpacing"/>
      </w:pPr>
      <w:r>
        <w:t>07 September 2017</w:t>
      </w:r>
    </w:p>
    <w:p w:rsidR="00E614DD" w:rsidRDefault="00BD0045">
      <w:pPr>
        <w:pStyle w:val="Title"/>
      </w:pPr>
      <w:r>
        <w:t>Assignment 1</w:t>
      </w:r>
    </w:p>
    <w:p w:rsidR="00BD0045" w:rsidRDefault="00BD0045" w:rsidP="00BD0045">
      <w:pPr>
        <w:pStyle w:val="ListParagraph"/>
        <w:numPr>
          <w:ilvl w:val="0"/>
          <w:numId w:val="24"/>
        </w:numPr>
      </w:pPr>
      <w:r>
        <w:t>What is the value of each expressi</w:t>
      </w:r>
      <w:bookmarkStart w:id="0" w:name="_GoBack"/>
      <w:bookmarkEnd w:id="0"/>
      <w:r>
        <w:t>on?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5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61.0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-7.0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20.333</w:t>
      </w:r>
      <w:r w:rsidR="001C372C">
        <w:t>…2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0.0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3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7.0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2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3.75</w:t>
      </w:r>
    </w:p>
    <w:p w:rsidR="00BD0045" w:rsidRDefault="00BD0045" w:rsidP="00BD0045">
      <w:pPr>
        <w:pStyle w:val="ListParagraph"/>
        <w:numPr>
          <w:ilvl w:val="1"/>
          <w:numId w:val="24"/>
        </w:numPr>
      </w:pPr>
      <w:r>
        <w:t>75</w:t>
      </w:r>
    </w:p>
    <w:p w:rsidR="00BD0045" w:rsidRDefault="00BD0045" w:rsidP="00BD0045">
      <w:pPr>
        <w:pStyle w:val="ListParagraph"/>
        <w:numPr>
          <w:ilvl w:val="0"/>
          <w:numId w:val="24"/>
        </w:numPr>
      </w:pPr>
      <w:r>
        <w:t>What is the output?</w:t>
      </w:r>
    </w:p>
    <w:p w:rsidR="00BD0045" w:rsidRDefault="00BD0045" w:rsidP="00BD0045">
      <w:pPr>
        <w:ind w:left="720" w:firstLine="0"/>
      </w:pPr>
      <w:r>
        <w:t xml:space="preserve">I saw </w:t>
      </w:r>
      <w:r w:rsidR="001C372C">
        <w:t>2</w:t>
      </w:r>
      <w:r>
        <w:t xml:space="preserve"> squirrels</w:t>
      </w:r>
    </w:p>
    <w:p w:rsidR="00BD0045" w:rsidRDefault="00BD0045" w:rsidP="00BD0045">
      <w:pPr>
        <w:ind w:left="720" w:firstLine="0"/>
      </w:pPr>
      <w:r>
        <w:t>today.</w:t>
      </w:r>
    </w:p>
    <w:p w:rsidR="00BD0045" w:rsidRDefault="00BD0045" w:rsidP="00BD0045">
      <w:pPr>
        <w:ind w:left="720" w:firstLine="0"/>
      </w:pPr>
      <w:r>
        <w:t xml:space="preserve">“In </w:t>
      </w:r>
      <w:proofErr w:type="gramStart"/>
      <w:r>
        <w:t>spring</w:t>
      </w:r>
      <w:proofErr w:type="gramEnd"/>
      <w:r>
        <w:t xml:space="preserve"> I hope to see </w:t>
      </w:r>
      <w:r w:rsidR="001C372C">
        <w:t>22</w:t>
      </w:r>
      <w:r>
        <w:t xml:space="preserve"> squirrels.”</w:t>
      </w:r>
    </w:p>
    <w:p w:rsidR="00BD0045" w:rsidRDefault="00BD0045" w:rsidP="00BD0045">
      <w:pPr>
        <w:pStyle w:val="ListParagraph"/>
        <w:numPr>
          <w:ilvl w:val="0"/>
          <w:numId w:val="24"/>
        </w:numPr>
      </w:pPr>
      <w:r>
        <w:t>Write each algebraic expression in java</w:t>
      </w:r>
    </w:p>
    <w:p w:rsidR="00BD0045" w:rsidRDefault="00BD0045" w:rsidP="00BD0045">
      <w:pPr>
        <w:rPr>
          <w:b/>
        </w:rPr>
      </w:pPr>
      <w:r w:rsidRPr="00BD0045">
        <w:rPr>
          <w:b/>
        </w:rPr>
        <w:t>double x, y, z, w;</w:t>
      </w:r>
    </w:p>
    <w:p w:rsidR="004952F9" w:rsidRDefault="004952F9" w:rsidP="004952F9">
      <w:pPr>
        <w:pStyle w:val="ListParagraph"/>
        <w:numPr>
          <w:ilvl w:val="1"/>
          <w:numId w:val="24"/>
        </w:numPr>
      </w:pPr>
      <w:r>
        <w:t xml:space="preserve">w = </w:t>
      </w:r>
      <w:r w:rsidR="006D4935">
        <w:t>(</w:t>
      </w:r>
      <w:proofErr w:type="spellStart"/>
      <w:proofErr w:type="gramStart"/>
      <w:r w:rsidR="006D4935">
        <w:t>Math,pow</w:t>
      </w:r>
      <w:proofErr w:type="spellEnd"/>
      <w:proofErr w:type="gramEnd"/>
      <w:r w:rsidR="006D4935">
        <w:t>(x,3))/((</w:t>
      </w:r>
      <w:proofErr w:type="spellStart"/>
      <w:r w:rsidR="006D4935">
        <w:t>Math.pow</w:t>
      </w:r>
      <w:proofErr w:type="spellEnd"/>
      <w:r w:rsidR="006D4935">
        <w:t>(y,2))(</w:t>
      </w:r>
      <w:proofErr w:type="spellStart"/>
      <w:r w:rsidR="006D4935">
        <w:t>z+x</w:t>
      </w:r>
      <w:proofErr w:type="spellEnd"/>
      <w:r w:rsidR="006D4935">
        <w:t>))</w:t>
      </w:r>
    </w:p>
    <w:p w:rsidR="006D4935" w:rsidRDefault="006D4935" w:rsidP="004952F9">
      <w:pPr>
        <w:pStyle w:val="ListParagraph"/>
        <w:numPr>
          <w:ilvl w:val="1"/>
          <w:numId w:val="24"/>
        </w:numPr>
      </w:pPr>
      <w:r>
        <w:lastRenderedPageBreak/>
        <w:t>w = x + 2 * y + ((z – x) / 3.0)</w:t>
      </w:r>
    </w:p>
    <w:p w:rsidR="006D4935" w:rsidRDefault="006D4935" w:rsidP="006D4935"/>
    <w:p w:rsidR="006D4935" w:rsidRDefault="006D4935" w:rsidP="006D4935"/>
    <w:p w:rsidR="006D4935" w:rsidRDefault="006D4935" w:rsidP="006D4935">
      <w:r>
        <w:t>Java program screenshot below</w:t>
      </w:r>
    </w:p>
    <w:p w:rsidR="006D4935" w:rsidRPr="004952F9" w:rsidRDefault="006D4935" w:rsidP="006D4935">
      <w:r>
        <w:rPr>
          <w:noProof/>
        </w:rPr>
        <w:drawing>
          <wp:inline distT="0" distB="0" distL="0" distR="0">
            <wp:extent cx="4467225" cy="4276725"/>
            <wp:effectExtent l="0" t="0" r="9525" b="9525"/>
            <wp:docPr id="2" name="Picture 2" descr="C:\Users\exoti\AppData\Local\Microsoft\Windows\INetCache\Content.Word\A1WilliamFau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A1WilliamFau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935" w:rsidRPr="004952F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08F" w:rsidRDefault="00EF508F">
      <w:pPr>
        <w:spacing w:line="240" w:lineRule="auto"/>
      </w:pPr>
      <w:r>
        <w:separator/>
      </w:r>
    </w:p>
  </w:endnote>
  <w:endnote w:type="continuationSeparator" w:id="0">
    <w:p w:rsidR="00EF508F" w:rsidRDefault="00EF5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08F" w:rsidRDefault="00EF508F">
      <w:pPr>
        <w:spacing w:line="240" w:lineRule="auto"/>
      </w:pPr>
      <w:r>
        <w:separator/>
      </w:r>
    </w:p>
  </w:footnote>
  <w:footnote w:type="continuationSeparator" w:id="0">
    <w:p w:rsidR="00EF508F" w:rsidRDefault="00EF5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6D4935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BD0045">
    <w:pPr>
      <w:pStyle w:val="Header"/>
    </w:pPr>
    <w:r>
      <w:t>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6D4935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FB4E69"/>
    <w:multiLevelType w:val="hybridMultilevel"/>
    <w:tmpl w:val="D562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8F00FA"/>
    <w:multiLevelType w:val="hybridMultilevel"/>
    <w:tmpl w:val="644E8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3"/>
  </w:num>
  <w:num w:numId="21">
    <w:abstractNumId w:val="15"/>
  </w:num>
  <w:num w:numId="22">
    <w:abstractNumId w:val="21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45"/>
    <w:rsid w:val="00040CBB"/>
    <w:rsid w:val="000B78C8"/>
    <w:rsid w:val="00104E6D"/>
    <w:rsid w:val="001463B2"/>
    <w:rsid w:val="001C372C"/>
    <w:rsid w:val="001F62C0"/>
    <w:rsid w:val="00245E02"/>
    <w:rsid w:val="00353B66"/>
    <w:rsid w:val="004952F9"/>
    <w:rsid w:val="004A2675"/>
    <w:rsid w:val="004F7139"/>
    <w:rsid w:val="00691EC1"/>
    <w:rsid w:val="006D4935"/>
    <w:rsid w:val="007C53FB"/>
    <w:rsid w:val="008B7D18"/>
    <w:rsid w:val="008F1F97"/>
    <w:rsid w:val="008F4052"/>
    <w:rsid w:val="009D4EB3"/>
    <w:rsid w:val="00B13D1B"/>
    <w:rsid w:val="00B818DF"/>
    <w:rsid w:val="00BD0045"/>
    <w:rsid w:val="00D52117"/>
    <w:rsid w:val="00DB0D39"/>
    <w:rsid w:val="00E14005"/>
    <w:rsid w:val="00E55805"/>
    <w:rsid w:val="00E614DD"/>
    <w:rsid w:val="00EF508F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D54D7"/>
  <w15:chartTrackingRefBased/>
  <w15:docId w15:val="{94EB925E-3C6F-447E-99D9-184EC874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D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430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1</cp:revision>
  <dcterms:created xsi:type="dcterms:W3CDTF">2017-09-07T20:09:00Z</dcterms:created>
  <dcterms:modified xsi:type="dcterms:W3CDTF">2017-09-08T03:20:00Z</dcterms:modified>
  <cp:version/>
</cp:coreProperties>
</file>