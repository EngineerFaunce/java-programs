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296F18">
      <w:pPr>
        <w:pStyle w:val="NoSpacing"/>
      </w:pPr>
      <w:r>
        <w:t>Professor Roberts</w:t>
      </w:r>
    </w:p>
    <w:p w:rsidR="00E614DD" w:rsidRDefault="00296F18">
      <w:pPr>
        <w:pStyle w:val="NoSpacing"/>
      </w:pPr>
      <w:r>
        <w:t>COS 125</w:t>
      </w:r>
    </w:p>
    <w:p w:rsidR="00E614DD" w:rsidRDefault="00074639">
      <w:pPr>
        <w:pStyle w:val="NoSpacing"/>
      </w:pPr>
      <w:r>
        <w:t>29</w:t>
      </w:r>
      <w:r w:rsidR="004F22FA">
        <w:t xml:space="preserve"> September 2017</w:t>
      </w:r>
    </w:p>
    <w:p w:rsidR="00E614DD" w:rsidRDefault="00296F18">
      <w:pPr>
        <w:pStyle w:val="Title"/>
      </w:pPr>
      <w:r>
        <w:t>A4WilliamFaunce</w:t>
      </w:r>
    </w:p>
    <w:p w:rsidR="00296F18" w:rsidRDefault="00337372" w:rsidP="00337372">
      <w:pPr>
        <w:ind w:firstLine="0"/>
      </w:pPr>
      <w:r>
        <w:t>Part I.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The do loop test so the code repeats on bad data is:</w:t>
      </w:r>
    </w:p>
    <w:p w:rsidR="00337372" w:rsidRDefault="00337372" w:rsidP="00337372">
      <w:pPr>
        <w:pStyle w:val="ListParagraph"/>
        <w:ind w:left="1080" w:firstLine="0"/>
      </w:pPr>
      <w:r>
        <w:t>} while (letter &gt;= ‘A’ &amp;&amp; letter &lt;= ‘Z’);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b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a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d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a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c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a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c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>Choice: c</w:t>
      </w:r>
    </w:p>
    <w:p w:rsidR="00337372" w:rsidRDefault="00337372" w:rsidP="00337372">
      <w:pPr>
        <w:pStyle w:val="ListParagraph"/>
        <w:numPr>
          <w:ilvl w:val="0"/>
          <w:numId w:val="23"/>
        </w:numPr>
      </w:pPr>
      <w:r>
        <w:t xml:space="preserve"> Choice: a</w:t>
      </w:r>
    </w:p>
    <w:p w:rsidR="00337372" w:rsidRDefault="00337372" w:rsidP="00337372"/>
    <w:p w:rsidR="00337372" w:rsidRDefault="00337372" w:rsidP="00337372">
      <w:r>
        <w:t>Screenshot below:</w:t>
      </w:r>
      <w:bookmarkStart w:id="0" w:name="_GoBack"/>
      <w:bookmarkEnd w:id="0"/>
    </w:p>
    <w:p w:rsidR="00337372" w:rsidRPr="00296F18" w:rsidRDefault="00337372" w:rsidP="00337372">
      <w:r>
        <w:rPr>
          <w:noProof/>
        </w:rPr>
        <w:lastRenderedPageBreak/>
        <w:drawing>
          <wp:inline distT="0" distB="0" distL="0" distR="0">
            <wp:extent cx="5934075" cy="5238750"/>
            <wp:effectExtent l="0" t="0" r="9525" b="0"/>
            <wp:docPr id="1" name="Picture 1" descr="C:\Users\exoti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372" w:rsidRPr="00296F1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4B0" w:rsidRDefault="005B64B0">
      <w:pPr>
        <w:spacing w:line="240" w:lineRule="auto"/>
      </w:pPr>
      <w:r>
        <w:separator/>
      </w:r>
    </w:p>
  </w:endnote>
  <w:endnote w:type="continuationSeparator" w:id="0">
    <w:p w:rsidR="005B64B0" w:rsidRDefault="005B6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4B0" w:rsidRDefault="005B64B0">
      <w:pPr>
        <w:spacing w:line="240" w:lineRule="auto"/>
      </w:pPr>
      <w:r>
        <w:separator/>
      </w:r>
    </w:p>
  </w:footnote>
  <w:footnote w:type="continuationSeparator" w:id="0">
    <w:p w:rsidR="005B64B0" w:rsidRDefault="005B64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5B64B0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337372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337372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E543F"/>
    <w:multiLevelType w:val="hybridMultilevel"/>
    <w:tmpl w:val="9648C3AA"/>
    <w:lvl w:ilvl="0" w:tplc="11C2B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2"/>
  </w:num>
  <w:num w:numId="18">
    <w:abstractNumId w:val="11"/>
  </w:num>
  <w:num w:numId="19">
    <w:abstractNumId w:val="16"/>
  </w:num>
  <w:num w:numId="20">
    <w:abstractNumId w:val="22"/>
  </w:num>
  <w:num w:numId="21">
    <w:abstractNumId w:val="14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FA"/>
    <w:rsid w:val="00040CBB"/>
    <w:rsid w:val="00074639"/>
    <w:rsid w:val="000B78C8"/>
    <w:rsid w:val="001463B2"/>
    <w:rsid w:val="001F62C0"/>
    <w:rsid w:val="00245E02"/>
    <w:rsid w:val="00296F18"/>
    <w:rsid w:val="00337372"/>
    <w:rsid w:val="00353B66"/>
    <w:rsid w:val="00493109"/>
    <w:rsid w:val="004A2675"/>
    <w:rsid w:val="004F22FA"/>
    <w:rsid w:val="004F7139"/>
    <w:rsid w:val="005B64B0"/>
    <w:rsid w:val="006263C8"/>
    <w:rsid w:val="00691EC1"/>
    <w:rsid w:val="007C53FB"/>
    <w:rsid w:val="008B7D18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5F7C0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33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830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4</cp:revision>
  <dcterms:created xsi:type="dcterms:W3CDTF">2017-09-28T13:23:00Z</dcterms:created>
  <dcterms:modified xsi:type="dcterms:W3CDTF">2017-09-30T01:03:00Z</dcterms:modified>
  <cp:version/>
</cp:coreProperties>
</file>