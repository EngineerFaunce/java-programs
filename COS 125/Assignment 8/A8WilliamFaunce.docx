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804EB1">
      <w:pPr>
        <w:pStyle w:val="NoSpacing"/>
      </w:pPr>
      <w:r>
        <w:t>Carol Roberts</w:t>
      </w:r>
    </w:p>
    <w:p w:rsidR="00E614DD" w:rsidRDefault="00804EB1">
      <w:pPr>
        <w:pStyle w:val="NoSpacing"/>
      </w:pPr>
      <w:r>
        <w:t>COS 125</w:t>
      </w:r>
    </w:p>
    <w:p w:rsidR="00E614DD" w:rsidRDefault="00804EB1">
      <w:pPr>
        <w:pStyle w:val="NoSpacing"/>
      </w:pPr>
      <w:r>
        <w:t>03</w:t>
      </w:r>
      <w:r w:rsidR="004F22FA">
        <w:t xml:space="preserve"> </w:t>
      </w:r>
      <w:r w:rsidR="002A6868">
        <w:t>November</w:t>
      </w:r>
      <w:r w:rsidR="004F22FA">
        <w:t xml:space="preserve"> 2017</w:t>
      </w:r>
    </w:p>
    <w:p w:rsidR="00E614DD" w:rsidRDefault="00804EB1">
      <w:pPr>
        <w:pStyle w:val="Title"/>
      </w:pPr>
      <w:r>
        <w:t>A8WilliamFaunce</w:t>
      </w:r>
    </w:p>
    <w:p w:rsidR="005D3911" w:rsidRDefault="005D3911" w:rsidP="005D3911">
      <w:pPr>
        <w:ind w:firstLine="0"/>
      </w:pPr>
      <w:r>
        <w:t>Part I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B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C</w:t>
      </w:r>
    </w:p>
    <w:p w:rsidR="005D3911" w:rsidRDefault="005D3911" w:rsidP="005D3911">
      <w:pPr>
        <w:pStyle w:val="ListParagraph"/>
        <w:numPr>
          <w:ilvl w:val="0"/>
          <w:numId w:val="23"/>
        </w:numPr>
      </w:pPr>
    </w:p>
    <w:p w:rsidR="005D3911" w:rsidRDefault="005D3911" w:rsidP="005D3911">
      <w:pPr>
        <w:pStyle w:val="ListParagraph"/>
        <w:numPr>
          <w:ilvl w:val="1"/>
          <w:numId w:val="23"/>
        </w:numPr>
      </w:pPr>
      <w:r>
        <w:t>3 rows, 5 columns</w:t>
      </w:r>
    </w:p>
    <w:p w:rsidR="005D3911" w:rsidRDefault="005D3911" w:rsidP="005D3911">
      <w:pPr>
        <w:pStyle w:val="ListParagraph"/>
        <w:numPr>
          <w:ilvl w:val="1"/>
          <w:numId w:val="23"/>
        </w:numPr>
      </w:pPr>
      <w:r>
        <w:t>90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A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D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A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C</w:t>
      </w:r>
    </w:p>
    <w:p w:rsidR="005D3911" w:rsidRDefault="005D3911" w:rsidP="005D3911">
      <w:pPr>
        <w:pStyle w:val="ListParagraph"/>
        <w:numPr>
          <w:ilvl w:val="0"/>
          <w:numId w:val="23"/>
        </w:numPr>
      </w:pPr>
      <w:r>
        <w:t>Output: a b c d e</w:t>
      </w:r>
    </w:p>
    <w:p w:rsidR="004D7535" w:rsidRDefault="004D7535" w:rsidP="004D7535">
      <w:pPr>
        <w:ind w:firstLine="0"/>
      </w:pPr>
    </w:p>
    <w:p w:rsidR="004D7535" w:rsidRDefault="004D7535" w:rsidP="004D7535">
      <w:pPr>
        <w:ind w:firstLine="0"/>
      </w:pPr>
      <w:r>
        <w:t>Screenshots below:</w:t>
      </w:r>
    </w:p>
    <w:p w:rsidR="004D7535" w:rsidRDefault="004D7535" w:rsidP="004D7535">
      <w:pPr>
        <w:ind w:firstLine="0"/>
      </w:pPr>
    </w:p>
    <w:p w:rsidR="004D7535" w:rsidRDefault="004D7535" w:rsidP="004D7535">
      <w:pPr>
        <w:ind w:firstLine="0"/>
      </w:pPr>
    </w:p>
    <w:p w:rsidR="004D7535" w:rsidRDefault="004D7535" w:rsidP="004D7535">
      <w:pPr>
        <w:ind w:firstLine="0"/>
      </w:pPr>
    </w:p>
    <w:p w:rsidR="004D7535" w:rsidRDefault="004D7535" w:rsidP="004D7535">
      <w:pPr>
        <w:ind w:firstLine="0"/>
      </w:pPr>
    </w:p>
    <w:p w:rsidR="004D7535" w:rsidRDefault="004D7535" w:rsidP="004D7535">
      <w:pPr>
        <w:ind w:firstLine="0"/>
      </w:pPr>
    </w:p>
    <w:p w:rsidR="004D7535" w:rsidRPr="005D3911" w:rsidRDefault="004D7535" w:rsidP="004D7535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950999" cy="3990975"/>
            <wp:effectExtent l="0" t="0" r="1905" b="0"/>
            <wp:wrapTight wrapText="bothSides">
              <wp:wrapPolygon edited="0">
                <wp:start x="0" y="0"/>
                <wp:lineTo x="0" y="21445"/>
                <wp:lineTo x="21474" y="21445"/>
                <wp:lineTo x="21474" y="0"/>
                <wp:lineTo x="0" y="0"/>
              </wp:wrapPolygon>
            </wp:wrapTight>
            <wp:docPr id="1" name="Picture 1" descr="C:\Users\exoti\AppData\Local\Microsoft\Windows\INetCache\Content.Word\saf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safe-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99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505075" cy="4162193"/>
            <wp:effectExtent l="0" t="0" r="0" b="0"/>
            <wp:docPr id="2" name="Picture 2" descr="C:\Users\exoti\AppData\Local\Microsoft\Windows\INetCache\Content.Word\burn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oti\AppData\Local\Microsoft\Windows\INetCache\Content.Word\burn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44" cy="41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535" w:rsidRPr="005D391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49" w:rsidRDefault="00486649">
      <w:pPr>
        <w:spacing w:line="240" w:lineRule="auto"/>
      </w:pPr>
      <w:r>
        <w:separator/>
      </w:r>
    </w:p>
  </w:endnote>
  <w:endnote w:type="continuationSeparator" w:id="0">
    <w:p w:rsidR="00486649" w:rsidRDefault="00486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49" w:rsidRDefault="00486649">
      <w:pPr>
        <w:spacing w:line="240" w:lineRule="auto"/>
      </w:pPr>
      <w:r>
        <w:separator/>
      </w:r>
    </w:p>
  </w:footnote>
  <w:footnote w:type="continuationSeparator" w:id="0">
    <w:p w:rsidR="00486649" w:rsidRDefault="00486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D7535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D7535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B6149C"/>
    <w:multiLevelType w:val="hybridMultilevel"/>
    <w:tmpl w:val="C580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1331F0"/>
    <w:rsid w:val="001463B2"/>
    <w:rsid w:val="001F62C0"/>
    <w:rsid w:val="00245E02"/>
    <w:rsid w:val="002A6868"/>
    <w:rsid w:val="00353B66"/>
    <w:rsid w:val="00486649"/>
    <w:rsid w:val="004A2675"/>
    <w:rsid w:val="004D7535"/>
    <w:rsid w:val="004F22FA"/>
    <w:rsid w:val="004F7139"/>
    <w:rsid w:val="005D3911"/>
    <w:rsid w:val="006263C8"/>
    <w:rsid w:val="00691EC1"/>
    <w:rsid w:val="006D4213"/>
    <w:rsid w:val="007C53FB"/>
    <w:rsid w:val="00804EB1"/>
    <w:rsid w:val="008B7D18"/>
    <w:rsid w:val="008F1F97"/>
    <w:rsid w:val="008F4052"/>
    <w:rsid w:val="009D4EB3"/>
    <w:rsid w:val="00AC0EC6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B6C2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D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7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5</cp:revision>
  <dcterms:created xsi:type="dcterms:W3CDTF">2017-11-04T02:18:00Z</dcterms:created>
  <dcterms:modified xsi:type="dcterms:W3CDTF">2017-11-04T02:25:00Z</dcterms:modified>
  <cp:version/>
</cp:coreProperties>
</file>