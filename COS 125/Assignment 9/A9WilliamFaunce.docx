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5A5D14">
      <w:pPr>
        <w:pStyle w:val="NoSpacing"/>
      </w:pPr>
      <w:r>
        <w:t>Carol Roberts</w:t>
      </w:r>
    </w:p>
    <w:p w:rsidR="00E614DD" w:rsidRDefault="005A5D14">
      <w:pPr>
        <w:pStyle w:val="NoSpacing"/>
      </w:pPr>
      <w:r>
        <w:t>COS 125</w:t>
      </w:r>
    </w:p>
    <w:p w:rsidR="00E614DD" w:rsidRDefault="005A5D14">
      <w:pPr>
        <w:pStyle w:val="NoSpacing"/>
      </w:pPr>
      <w:r>
        <w:t>17</w:t>
      </w:r>
      <w:r w:rsidR="004F22FA">
        <w:t xml:space="preserve"> </w:t>
      </w:r>
      <w:r w:rsidR="002A6868">
        <w:t>November</w:t>
      </w:r>
      <w:r w:rsidR="004F22FA">
        <w:t xml:space="preserve"> 2017</w:t>
      </w:r>
    </w:p>
    <w:p w:rsidR="00E614DD" w:rsidRDefault="005A5D14">
      <w:pPr>
        <w:pStyle w:val="Title"/>
      </w:pPr>
      <w:r>
        <w:t>A9WilliamFaunce</w:t>
      </w:r>
    </w:p>
    <w:p w:rsidR="005A5D14" w:rsidRDefault="005A5D14" w:rsidP="005A5D14">
      <w:pPr>
        <w:ind w:firstLine="0"/>
      </w:pPr>
      <w:r>
        <w:t>Part I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B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B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B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A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D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C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A</w:t>
      </w:r>
    </w:p>
    <w:p w:rsidR="005A5D14" w:rsidRDefault="005A5D14" w:rsidP="005A5D14">
      <w:pPr>
        <w:pStyle w:val="ListParagraph"/>
        <w:numPr>
          <w:ilvl w:val="0"/>
          <w:numId w:val="23"/>
        </w:numPr>
      </w:pPr>
      <w:r>
        <w:t>D</w:t>
      </w:r>
    </w:p>
    <w:p w:rsidR="009736FA" w:rsidRDefault="009736FA" w:rsidP="009736FA">
      <w:pPr>
        <w:pStyle w:val="ListParagraph"/>
        <w:numPr>
          <w:ilvl w:val="0"/>
          <w:numId w:val="23"/>
        </w:numPr>
      </w:pPr>
      <w:r>
        <w:t>if (t</w:t>
      </w:r>
      <w:proofErr w:type="gramStart"/>
      <w:r>
        <w:t>1.getTemp</w:t>
      </w:r>
      <w:proofErr w:type="gramEnd"/>
      <w:r>
        <w:t xml:space="preserve">() == t2.getTemp() { </w:t>
      </w:r>
      <w:proofErr w:type="spellStart"/>
      <w:r>
        <w:t>System.out.print</w:t>
      </w:r>
      <w:proofErr w:type="spellEnd"/>
      <w:r>
        <w:t>(“SAME”); }</w:t>
      </w:r>
    </w:p>
    <w:p w:rsidR="009736FA" w:rsidRDefault="009736FA" w:rsidP="009736FA">
      <w:pPr>
        <w:pStyle w:val="ListParagraph"/>
        <w:numPr>
          <w:ilvl w:val="0"/>
          <w:numId w:val="23"/>
        </w:numPr>
      </w:pPr>
      <w:r>
        <w:t>A</w:t>
      </w:r>
    </w:p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  <w:r>
        <w:t>Screenshots below:</w:t>
      </w:r>
    </w:p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  <w:bookmarkStart w:id="0" w:name="_GoBack"/>
    </w:p>
    <w:bookmarkEnd w:id="0"/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</w:p>
    <w:p w:rsidR="009147BD" w:rsidRDefault="009147BD" w:rsidP="009147BD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95250</wp:posOffset>
            </wp:positionH>
            <wp:positionV relativeFrom="paragraph">
              <wp:posOffset>469265</wp:posOffset>
            </wp:positionV>
            <wp:extent cx="3724275" cy="3781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412115</wp:posOffset>
            </wp:positionV>
            <wp:extent cx="3714750" cy="6753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47BD" w:rsidRDefault="009147BD" w:rsidP="009147BD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0</wp:posOffset>
            </wp:positionV>
            <wp:extent cx="3609975" cy="6838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47BD" w:rsidRPr="005A5D14" w:rsidRDefault="009147BD" w:rsidP="009147BD">
      <w:pPr>
        <w:ind w:firstLine="0"/>
      </w:pPr>
    </w:p>
    <w:sectPr w:rsidR="009147BD" w:rsidRPr="005A5D14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8CA" w:rsidRDefault="005218CA">
      <w:pPr>
        <w:spacing w:line="240" w:lineRule="auto"/>
      </w:pPr>
      <w:r>
        <w:separator/>
      </w:r>
    </w:p>
  </w:endnote>
  <w:endnote w:type="continuationSeparator" w:id="0">
    <w:p w:rsidR="005218CA" w:rsidRDefault="00521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8CA" w:rsidRDefault="005218CA">
      <w:pPr>
        <w:spacing w:line="240" w:lineRule="auto"/>
      </w:pPr>
      <w:r>
        <w:separator/>
      </w:r>
    </w:p>
  </w:footnote>
  <w:footnote w:type="continuationSeparator" w:id="0">
    <w:p w:rsidR="005218CA" w:rsidRDefault="00521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0E00A6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4"/>
  </w:num>
  <w:num w:numId="15">
    <w:abstractNumId w:val="21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2"/>
  </w:num>
  <w:num w:numId="21">
    <w:abstractNumId w:val="13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331F0"/>
    <w:rsid w:val="001463B2"/>
    <w:rsid w:val="001F62C0"/>
    <w:rsid w:val="00245E02"/>
    <w:rsid w:val="002A6868"/>
    <w:rsid w:val="00353B66"/>
    <w:rsid w:val="004A2675"/>
    <w:rsid w:val="004F22FA"/>
    <w:rsid w:val="004F7139"/>
    <w:rsid w:val="005218CA"/>
    <w:rsid w:val="005A5D14"/>
    <w:rsid w:val="006263C8"/>
    <w:rsid w:val="00691EC1"/>
    <w:rsid w:val="006D4213"/>
    <w:rsid w:val="007C53FB"/>
    <w:rsid w:val="008B7D18"/>
    <w:rsid w:val="008F1F97"/>
    <w:rsid w:val="008F4052"/>
    <w:rsid w:val="009147BD"/>
    <w:rsid w:val="009736FA"/>
    <w:rsid w:val="009D4EB3"/>
    <w:rsid w:val="00AC0EC6"/>
    <w:rsid w:val="00B13D1B"/>
    <w:rsid w:val="00B818DF"/>
    <w:rsid w:val="00D52117"/>
    <w:rsid w:val="00DB0D39"/>
    <w:rsid w:val="00E14005"/>
    <w:rsid w:val="00E614DD"/>
    <w:rsid w:val="00F9444C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69E8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18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5</cp:revision>
  <dcterms:created xsi:type="dcterms:W3CDTF">2017-11-18T03:21:00Z</dcterms:created>
  <dcterms:modified xsi:type="dcterms:W3CDTF">2017-11-18T03:39:00Z</dcterms:modified>
  <cp:version/>
</cp:coreProperties>
</file>