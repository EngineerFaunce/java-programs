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0172FA">
      <w:pPr>
        <w:pStyle w:val="NoSpacing"/>
      </w:pPr>
      <w:sdt>
        <w:sdtPr>
          <w:alias w:val="Instructor Name:"/>
          <w:tag w:val="Instructor Name:"/>
          <w:id w:val="1392545257"/>
          <w:placeholder>
            <w:docPart w:val="E10DD2F8C2DB463591D3DE6C73B48E74"/>
          </w:placeholder>
          <w:temporary/>
          <w:showingPlcHdr/>
          <w15:appearance w15:val="hidden"/>
        </w:sdtPr>
        <w:sdtEndPr/>
        <w:sdtContent>
          <w:r w:rsidR="00B13D1B">
            <w:t>Instructor Name</w:t>
          </w:r>
        </w:sdtContent>
      </w:sdt>
    </w:p>
    <w:p w:rsidR="00E614DD" w:rsidRDefault="000172FA">
      <w:pPr>
        <w:pStyle w:val="NoSpacing"/>
      </w:pPr>
      <w:sdt>
        <w:sdtPr>
          <w:alias w:val="Course Number:"/>
          <w:tag w:val="Course Number:"/>
          <w:id w:val="1249771000"/>
          <w:placeholder>
            <w:docPart w:val="74801754592242208640C6226C44D4A4"/>
          </w:placeholder>
          <w:temporary/>
          <w:showingPlcHdr/>
          <w15:appearance w15:val="hidden"/>
        </w:sdtPr>
        <w:sdtEndPr/>
        <w:sdtContent>
          <w:r w:rsidR="00B13D1B">
            <w:t>Course Number</w:t>
          </w:r>
        </w:sdtContent>
      </w:sdt>
    </w:p>
    <w:p w:rsidR="00E614DD" w:rsidRDefault="00DE0C5B">
      <w:pPr>
        <w:pStyle w:val="NoSpacing"/>
      </w:pPr>
      <w:r>
        <w:t>06</w:t>
      </w:r>
      <w:r w:rsidR="004F22FA">
        <w:t xml:space="preserve"> </w:t>
      </w:r>
      <w:r w:rsidR="006D4213">
        <w:t>October</w:t>
      </w:r>
      <w:r w:rsidR="004F22FA">
        <w:t xml:space="preserve"> 2017</w:t>
      </w:r>
    </w:p>
    <w:p w:rsidR="00E614DD" w:rsidRDefault="00DE0C5B">
      <w:pPr>
        <w:pStyle w:val="Title"/>
      </w:pPr>
      <w:r>
        <w:t>A5WilliamFaunce</w:t>
      </w:r>
    </w:p>
    <w:p w:rsidR="00DE0C5B" w:rsidRDefault="00DE0C5B" w:rsidP="00DE0C5B">
      <w:pPr>
        <w:ind w:firstLine="0"/>
      </w:pPr>
      <w:r>
        <w:t>Part I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r>
        <w:t>Output: acme co.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r>
        <w:t>Choice: d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r>
        <w:t>Output: 26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r>
        <w:t>Choice: a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r>
        <w:t>Choice: b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proofErr w:type="spellStart"/>
      <w:r>
        <w:t>int</w:t>
      </w:r>
      <w:proofErr w:type="spellEnd"/>
      <w:r>
        <w:t xml:space="preserve"> n and </w:t>
      </w:r>
      <w:proofErr w:type="spellStart"/>
      <w:r>
        <w:t>int</w:t>
      </w:r>
      <w:proofErr w:type="spellEnd"/>
      <w:r>
        <w:t xml:space="preserve"> m represent parameters</w:t>
      </w:r>
    </w:p>
    <w:p w:rsidR="00DE0C5B" w:rsidRDefault="00DE0C5B" w:rsidP="00DE0C5B">
      <w:pPr>
        <w:pStyle w:val="ListParagraph"/>
        <w:numPr>
          <w:ilvl w:val="0"/>
          <w:numId w:val="23"/>
        </w:numPr>
      </w:pPr>
      <w:proofErr w:type="spellStart"/>
      <w:r>
        <w:t>int</w:t>
      </w:r>
      <w:proofErr w:type="spellEnd"/>
      <w:r>
        <w:t xml:space="preserve"> p represents the argument(s) in the code</w:t>
      </w:r>
    </w:p>
    <w:p w:rsidR="00314D52" w:rsidRDefault="00314D52" w:rsidP="00DE0C5B">
      <w:pPr>
        <w:pStyle w:val="ListParagraph"/>
        <w:numPr>
          <w:ilvl w:val="0"/>
          <w:numId w:val="23"/>
        </w:numPr>
      </w:pPr>
      <w:r>
        <w:t>Output: 0</w:t>
      </w:r>
    </w:p>
    <w:p w:rsidR="00314D52" w:rsidRDefault="00314D52" w:rsidP="00314D52"/>
    <w:p w:rsidR="00314D52" w:rsidRDefault="00314D52" w:rsidP="00314D52">
      <w:r>
        <w:t>Screenshot:</w:t>
      </w:r>
    </w:p>
    <w:p w:rsidR="00314D52" w:rsidRPr="00DE0C5B" w:rsidRDefault="00314D52" w:rsidP="00314D52">
      <w:bookmarkStart w:id="0" w:name="_GoBack"/>
      <w:bookmarkEnd w:id="0"/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1" name="Picture 1" descr="C:\Users\exoti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D52" w:rsidRPr="00DE0C5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2FA" w:rsidRDefault="000172FA">
      <w:pPr>
        <w:spacing w:line="240" w:lineRule="auto"/>
      </w:pPr>
      <w:r>
        <w:separator/>
      </w:r>
    </w:p>
  </w:endnote>
  <w:endnote w:type="continuationSeparator" w:id="0">
    <w:p w:rsidR="000172FA" w:rsidRDefault="00017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2FA" w:rsidRDefault="000172FA">
      <w:pPr>
        <w:spacing w:line="240" w:lineRule="auto"/>
      </w:pPr>
      <w:r>
        <w:separator/>
      </w:r>
    </w:p>
  </w:footnote>
  <w:footnote w:type="continuationSeparator" w:id="0">
    <w:p w:rsidR="000172FA" w:rsidRDefault="00017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0172FA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F22FA">
      <w:rPr>
        <w:noProof/>
      </w:rPr>
      <w:t>3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314D52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4B79DF"/>
    <w:multiLevelType w:val="hybridMultilevel"/>
    <w:tmpl w:val="74685C20"/>
    <w:lvl w:ilvl="0" w:tplc="6C9C3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2"/>
  </w:num>
  <w:num w:numId="21">
    <w:abstractNumId w:val="14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FA"/>
    <w:rsid w:val="000172FA"/>
    <w:rsid w:val="00040CBB"/>
    <w:rsid w:val="000B78C8"/>
    <w:rsid w:val="001463B2"/>
    <w:rsid w:val="001F62C0"/>
    <w:rsid w:val="00245E02"/>
    <w:rsid w:val="00314D52"/>
    <w:rsid w:val="00353B66"/>
    <w:rsid w:val="004A2675"/>
    <w:rsid w:val="004F22FA"/>
    <w:rsid w:val="004F7139"/>
    <w:rsid w:val="006263C8"/>
    <w:rsid w:val="00691EC1"/>
    <w:rsid w:val="006D4213"/>
    <w:rsid w:val="007C53FB"/>
    <w:rsid w:val="008B7D18"/>
    <w:rsid w:val="008F1F97"/>
    <w:rsid w:val="008F4052"/>
    <w:rsid w:val="0095237A"/>
    <w:rsid w:val="009D4EB3"/>
    <w:rsid w:val="00B13D1B"/>
    <w:rsid w:val="00B818DF"/>
    <w:rsid w:val="00D52117"/>
    <w:rsid w:val="00DB0D39"/>
    <w:rsid w:val="00DE0C5B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946C3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DE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DD2F8C2DB463591D3DE6C73B48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F3EB0-167B-4EBE-B431-348CD5BB8C8E}"/>
      </w:docPartPr>
      <w:docPartBody>
        <w:p w:rsidR="00AE4B5A" w:rsidRDefault="00873252">
          <w:pPr>
            <w:pStyle w:val="E10DD2F8C2DB463591D3DE6C73B48E74"/>
          </w:pPr>
          <w:r>
            <w:t>Instructor Name</w:t>
          </w:r>
        </w:p>
      </w:docPartBody>
    </w:docPart>
    <w:docPart>
      <w:docPartPr>
        <w:name w:val="74801754592242208640C6226C44D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64AC9-9BA1-4882-A6B4-60C26FD18DD4}"/>
      </w:docPartPr>
      <w:docPartBody>
        <w:p w:rsidR="00AE4B5A" w:rsidRDefault="00873252">
          <w:pPr>
            <w:pStyle w:val="74801754592242208640C6226C44D4A4"/>
          </w:pPr>
          <w:r>
            <w:t>Course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52"/>
    <w:rsid w:val="00873252"/>
    <w:rsid w:val="00AE4B5A"/>
    <w:rsid w:val="00D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B51DE255C466A9076BD6E6BA1E829">
    <w:name w:val="F1AB51DE255C466A9076BD6E6BA1E829"/>
  </w:style>
  <w:style w:type="paragraph" w:customStyle="1" w:styleId="E10DD2F8C2DB463591D3DE6C73B48E74">
    <w:name w:val="E10DD2F8C2DB463591D3DE6C73B48E74"/>
  </w:style>
  <w:style w:type="paragraph" w:customStyle="1" w:styleId="74801754592242208640C6226C44D4A4">
    <w:name w:val="74801754592242208640C6226C44D4A4"/>
  </w:style>
  <w:style w:type="paragraph" w:customStyle="1" w:styleId="B55079D855134CB4AFB0476893C02A46">
    <w:name w:val="B55079D855134CB4AFB0476893C02A46"/>
  </w:style>
  <w:style w:type="paragraph" w:customStyle="1" w:styleId="71AD8151C3FC4F15B071C71DE1824249">
    <w:name w:val="71AD8151C3FC4F15B071C71DE1824249"/>
  </w:style>
  <w:style w:type="paragraph" w:customStyle="1" w:styleId="B5B259E10C3147F1A9B0E73D5A6E880D">
    <w:name w:val="B5B259E10C3147F1A9B0E73D5A6E880D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1F27FE5393824D7885C782F6E7A4F06A">
    <w:name w:val="1F27FE5393824D7885C782F6E7A4F06A"/>
  </w:style>
  <w:style w:type="paragraph" w:customStyle="1" w:styleId="D2B231A1AA4D4596B90072728C402DB0">
    <w:name w:val="D2B231A1AA4D4596B90072728C402DB0"/>
  </w:style>
  <w:style w:type="paragraph" w:customStyle="1" w:styleId="C0373FC7667F43D995692D16DDEBFB54">
    <w:name w:val="C0373FC7667F43D995692D16DDEBFB54"/>
  </w:style>
  <w:style w:type="paragraph" w:customStyle="1" w:styleId="C0BA406EDDAD4ED0AE20BE926D0D6C29">
    <w:name w:val="C0BA406EDDAD4ED0AE20BE926D0D6C29"/>
  </w:style>
  <w:style w:type="paragraph" w:customStyle="1" w:styleId="DC2E182EC7944100BA2E922AF1B37CCC">
    <w:name w:val="DC2E182EC7944100BA2E922AF1B37CCC"/>
  </w:style>
  <w:style w:type="paragraph" w:customStyle="1" w:styleId="7D0908362A8E41618247E812E6169301">
    <w:name w:val="7D0908362A8E41618247E812E6169301"/>
  </w:style>
  <w:style w:type="paragraph" w:customStyle="1" w:styleId="C9762E5BA23241AD9ED3966393B5BF43">
    <w:name w:val="C9762E5BA23241AD9ED3966393B5BF43"/>
  </w:style>
  <w:style w:type="paragraph" w:customStyle="1" w:styleId="C5844CEB6F19412C9D14B0D5DB5598C7">
    <w:name w:val="C5844CEB6F19412C9D14B0D5DB5598C7"/>
  </w:style>
  <w:style w:type="paragraph" w:customStyle="1" w:styleId="A112F07FBDC047B68E5074466841C3FA">
    <w:name w:val="A112F07FBDC047B68E5074466841C3FA"/>
  </w:style>
  <w:style w:type="paragraph" w:customStyle="1" w:styleId="C9B15468DD0647CF94E5C3BBBC6805E3">
    <w:name w:val="C9B15468DD0647CF94E5C3BBBC6805E3"/>
  </w:style>
  <w:style w:type="paragraph" w:customStyle="1" w:styleId="A8696F389D3A4428A7EA4CD383ED6FAF">
    <w:name w:val="A8696F389D3A4428A7EA4CD383ED6FAF"/>
  </w:style>
  <w:style w:type="paragraph" w:customStyle="1" w:styleId="756B3D3ACE7847AD8FB240ACB2C24C74">
    <w:name w:val="756B3D3ACE7847AD8FB240ACB2C24C74"/>
  </w:style>
  <w:style w:type="paragraph" w:customStyle="1" w:styleId="B7CC38894BC244079BAEAB4F929E92AC">
    <w:name w:val="B7CC38894BC244079BAEAB4F929E92AC"/>
  </w:style>
  <w:style w:type="paragraph" w:customStyle="1" w:styleId="3BF81C53732C4713816D34A29F17BC3B">
    <w:name w:val="3BF81C53732C4713816D34A29F17BC3B"/>
  </w:style>
  <w:style w:type="paragraph" w:customStyle="1" w:styleId="F62A440FB54B473A83169DF0313F6489">
    <w:name w:val="F62A440FB54B473A83169DF0313F6489"/>
  </w:style>
  <w:style w:type="paragraph" w:customStyle="1" w:styleId="0DD1E08E66EA4EBFBBB4F303D504DB38">
    <w:name w:val="0DD1E08E66EA4EBFBBB4F303D504DB38"/>
  </w:style>
  <w:style w:type="paragraph" w:customStyle="1" w:styleId="B984E27B4C384533B0364BF144F983DE">
    <w:name w:val="B984E27B4C384533B0364BF144F983DE"/>
  </w:style>
  <w:style w:type="paragraph" w:customStyle="1" w:styleId="4741C6CC09374EC7AA5273A52122FFF5">
    <w:name w:val="4741C6CC09374EC7AA5273A52122FFF5"/>
  </w:style>
  <w:style w:type="paragraph" w:customStyle="1" w:styleId="650E4D9ACAB84036964947E2CD904EFC">
    <w:name w:val="650E4D9ACAB84036964947E2CD904EFC"/>
  </w:style>
  <w:style w:type="paragraph" w:customStyle="1" w:styleId="24603EC5CE824CF1B9FEA9D4F4736A03">
    <w:name w:val="24603EC5CE824CF1B9FEA9D4F4736A03"/>
  </w:style>
  <w:style w:type="paragraph" w:customStyle="1" w:styleId="E34D3F5D57EA4B19B8EF06D0AE791013">
    <w:name w:val="E34D3F5D57EA4B19B8EF06D0AE791013"/>
  </w:style>
  <w:style w:type="paragraph" w:customStyle="1" w:styleId="121449B1EA354941B6D03B6D8A09DB90">
    <w:name w:val="121449B1EA354941B6D03B6D8A09DB90"/>
  </w:style>
  <w:style w:type="paragraph" w:customStyle="1" w:styleId="5A16DFA9559849BDA2B843CAD402A714">
    <w:name w:val="5A16DFA9559849BDA2B843CAD402A714"/>
  </w:style>
  <w:style w:type="paragraph" w:customStyle="1" w:styleId="C32F694AC7104C5AA4EB4C92F5398936">
    <w:name w:val="C32F694AC7104C5AA4EB4C92F5398936"/>
  </w:style>
  <w:style w:type="paragraph" w:customStyle="1" w:styleId="161C8E055ACE4AA38C1E0D2FF869D9A4">
    <w:name w:val="161C8E055ACE4AA38C1E0D2FF869D9A4"/>
  </w:style>
  <w:style w:type="paragraph" w:customStyle="1" w:styleId="8A92975F43454644A88999CC0D373353">
    <w:name w:val="8A92975F43454644A88999CC0D373353"/>
  </w:style>
  <w:style w:type="paragraph" w:customStyle="1" w:styleId="6FA4432CC1634CAE95656CBB4102C5D8">
    <w:name w:val="6FA4432CC1634CAE95656CBB4102C5D8"/>
  </w:style>
  <w:style w:type="paragraph" w:customStyle="1" w:styleId="5D69D1EBDB014D3CA137F14C2ACCC1C8">
    <w:name w:val="5D69D1EBDB014D3CA137F14C2ACCC1C8"/>
  </w:style>
  <w:style w:type="paragraph" w:customStyle="1" w:styleId="D31CF8BE7D5142288FFB98FA43EE5909">
    <w:name w:val="D31CF8BE7D5142288FFB98FA43EE5909"/>
  </w:style>
  <w:style w:type="paragraph" w:customStyle="1" w:styleId="1860AA76D71C4E32B1D79D2BCD3B8139">
    <w:name w:val="1860AA76D71C4E32B1D79D2BCD3B8139"/>
  </w:style>
  <w:style w:type="paragraph" w:customStyle="1" w:styleId="6F8B869BA9EA4560B76C073278C5EAB9">
    <w:name w:val="6F8B869BA9EA4560B76C073278C5EAB9"/>
  </w:style>
  <w:style w:type="paragraph" w:customStyle="1" w:styleId="96BEBCB5905F4D7BB2FBE7A8E9F2FCB7">
    <w:name w:val="96BEBCB5905F4D7BB2FBE7A8E9F2FCB7"/>
  </w:style>
  <w:style w:type="paragraph" w:customStyle="1" w:styleId="3E6AF73B4E5146058E9AE6AF92A2E5B2">
    <w:name w:val="3E6AF73B4E5146058E9AE6AF92A2E5B2"/>
  </w:style>
  <w:style w:type="paragraph" w:customStyle="1" w:styleId="70A271011A764A3DA3D9AC7832ABA2D2">
    <w:name w:val="70A271011A764A3DA3D9AC7832ABA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3</cp:revision>
  <dcterms:created xsi:type="dcterms:W3CDTF">2017-10-06T23:12:00Z</dcterms:created>
  <dcterms:modified xsi:type="dcterms:W3CDTF">2017-10-06T23:23:00Z</dcterms:modified>
  <cp:version/>
</cp:coreProperties>
</file>